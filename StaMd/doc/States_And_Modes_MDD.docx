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61E9"/>
    <w:rsid w:val="000674D4"/>
    <w:rsid w:val="0007287D"/>
    <w:rsid w:val="00072F3F"/>
    <w:rsid w:val="00074774"/>
    <w:rsid w:val="00074E2A"/>
    <w:rsid w:val="00074E69"/>
    <w:rsid w:val="0008283F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6DB6"/>
    <w:rsid w:val="00127F1F"/>
    <w:rsid w:val="0013023E"/>
    <w:rsid w:val="00130ECA"/>
    <w:rsid w:val="0013317F"/>
    <w:rsid w:val="001340FA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14F8"/>
    <w:rsid w:val="001616C2"/>
    <w:rsid w:val="00161DFB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98F"/>
    <w:rsid w:val="001F1AF1"/>
    <w:rsid w:val="001F5F75"/>
    <w:rsid w:val="001F7A7F"/>
    <w:rsid w:val="001F7F8F"/>
    <w:rsid w:val="00201DF0"/>
    <w:rsid w:val="0020510E"/>
    <w:rsid w:val="00207567"/>
    <w:rsid w:val="002116B6"/>
    <w:rsid w:val="0021315C"/>
    <w:rsid w:val="00213A42"/>
    <w:rsid w:val="00214F59"/>
    <w:rsid w:val="00233695"/>
    <w:rsid w:val="00234108"/>
    <w:rsid w:val="00240018"/>
    <w:rsid w:val="0024770A"/>
    <w:rsid w:val="002477C9"/>
    <w:rsid w:val="00250064"/>
    <w:rsid w:val="00253361"/>
    <w:rsid w:val="00261782"/>
    <w:rsid w:val="00261EF3"/>
    <w:rsid w:val="00264028"/>
    <w:rsid w:val="00270A29"/>
    <w:rsid w:val="002721E8"/>
    <w:rsid w:val="002812FC"/>
    <w:rsid w:val="00282929"/>
    <w:rsid w:val="00283ADA"/>
    <w:rsid w:val="00284A76"/>
    <w:rsid w:val="00285F40"/>
    <w:rsid w:val="002931FA"/>
    <w:rsid w:val="002A2956"/>
    <w:rsid w:val="002A5210"/>
    <w:rsid w:val="002B1F11"/>
    <w:rsid w:val="002B2773"/>
    <w:rsid w:val="002B64E8"/>
    <w:rsid w:val="002B6B74"/>
    <w:rsid w:val="002C11DB"/>
    <w:rsid w:val="002C12FA"/>
    <w:rsid w:val="002C198F"/>
    <w:rsid w:val="002C1C5E"/>
    <w:rsid w:val="002C2473"/>
    <w:rsid w:val="002D2324"/>
    <w:rsid w:val="002D492B"/>
    <w:rsid w:val="002E1F32"/>
    <w:rsid w:val="002E3AB9"/>
    <w:rsid w:val="002E5DC1"/>
    <w:rsid w:val="002F3D3C"/>
    <w:rsid w:val="002F3E5A"/>
    <w:rsid w:val="002F46B6"/>
    <w:rsid w:val="002F7EA3"/>
    <w:rsid w:val="0030049D"/>
    <w:rsid w:val="003009AE"/>
    <w:rsid w:val="003031FF"/>
    <w:rsid w:val="003046EC"/>
    <w:rsid w:val="00310D13"/>
    <w:rsid w:val="00311B5A"/>
    <w:rsid w:val="0031285E"/>
    <w:rsid w:val="00317028"/>
    <w:rsid w:val="0032357B"/>
    <w:rsid w:val="003245F2"/>
    <w:rsid w:val="00324F51"/>
    <w:rsid w:val="00333EA1"/>
    <w:rsid w:val="0033403B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6A4C"/>
    <w:rsid w:val="003A0A7B"/>
    <w:rsid w:val="003A566B"/>
    <w:rsid w:val="003A5BF2"/>
    <w:rsid w:val="003B1FEB"/>
    <w:rsid w:val="003C0F41"/>
    <w:rsid w:val="003C3382"/>
    <w:rsid w:val="003D2025"/>
    <w:rsid w:val="003D4349"/>
    <w:rsid w:val="003D6A87"/>
    <w:rsid w:val="003D7375"/>
    <w:rsid w:val="003E226F"/>
    <w:rsid w:val="003E2F7A"/>
    <w:rsid w:val="003E5267"/>
    <w:rsid w:val="003F1806"/>
    <w:rsid w:val="00410F59"/>
    <w:rsid w:val="00415EC8"/>
    <w:rsid w:val="004177A8"/>
    <w:rsid w:val="00421912"/>
    <w:rsid w:val="00422047"/>
    <w:rsid w:val="004222A1"/>
    <w:rsid w:val="004270E9"/>
    <w:rsid w:val="00432398"/>
    <w:rsid w:val="0043454A"/>
    <w:rsid w:val="00434F26"/>
    <w:rsid w:val="00441352"/>
    <w:rsid w:val="00441892"/>
    <w:rsid w:val="00446581"/>
    <w:rsid w:val="00447829"/>
    <w:rsid w:val="004550F8"/>
    <w:rsid w:val="004650E3"/>
    <w:rsid w:val="00466259"/>
    <w:rsid w:val="0047395B"/>
    <w:rsid w:val="0047426B"/>
    <w:rsid w:val="00477C62"/>
    <w:rsid w:val="00477DF6"/>
    <w:rsid w:val="00482169"/>
    <w:rsid w:val="00483CB7"/>
    <w:rsid w:val="00487A80"/>
    <w:rsid w:val="004910EB"/>
    <w:rsid w:val="004941D7"/>
    <w:rsid w:val="004946B9"/>
    <w:rsid w:val="00494DBC"/>
    <w:rsid w:val="004965FC"/>
    <w:rsid w:val="00497EDA"/>
    <w:rsid w:val="004A1099"/>
    <w:rsid w:val="004A11C9"/>
    <w:rsid w:val="004A781C"/>
    <w:rsid w:val="004B5BE2"/>
    <w:rsid w:val="004B76A8"/>
    <w:rsid w:val="004C5B71"/>
    <w:rsid w:val="004D0A10"/>
    <w:rsid w:val="004D4450"/>
    <w:rsid w:val="004D6C64"/>
    <w:rsid w:val="004E216C"/>
    <w:rsid w:val="004E2BF9"/>
    <w:rsid w:val="004E7587"/>
    <w:rsid w:val="004F0CC9"/>
    <w:rsid w:val="004F1CC8"/>
    <w:rsid w:val="004F431D"/>
    <w:rsid w:val="004F4742"/>
    <w:rsid w:val="005049B5"/>
    <w:rsid w:val="00511A3A"/>
    <w:rsid w:val="00520096"/>
    <w:rsid w:val="005216F4"/>
    <w:rsid w:val="00523CBB"/>
    <w:rsid w:val="005261E1"/>
    <w:rsid w:val="00526689"/>
    <w:rsid w:val="00530481"/>
    <w:rsid w:val="00531B01"/>
    <w:rsid w:val="00534058"/>
    <w:rsid w:val="005422D1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604"/>
    <w:rsid w:val="005902A5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4546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5F4D2B"/>
    <w:rsid w:val="005F70B4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50FEE"/>
    <w:rsid w:val="0065128F"/>
    <w:rsid w:val="00654F9B"/>
    <w:rsid w:val="00656DB7"/>
    <w:rsid w:val="006608BB"/>
    <w:rsid w:val="00666664"/>
    <w:rsid w:val="00667917"/>
    <w:rsid w:val="00667A9A"/>
    <w:rsid w:val="006769D0"/>
    <w:rsid w:val="00676EB3"/>
    <w:rsid w:val="0067777E"/>
    <w:rsid w:val="00681DED"/>
    <w:rsid w:val="00684621"/>
    <w:rsid w:val="0068467F"/>
    <w:rsid w:val="00685260"/>
    <w:rsid w:val="00693006"/>
    <w:rsid w:val="006A0544"/>
    <w:rsid w:val="006A18D9"/>
    <w:rsid w:val="006A25CC"/>
    <w:rsid w:val="006A3A32"/>
    <w:rsid w:val="006B527C"/>
    <w:rsid w:val="006C0259"/>
    <w:rsid w:val="006C16B5"/>
    <w:rsid w:val="006C1941"/>
    <w:rsid w:val="006C59EB"/>
    <w:rsid w:val="006C73B1"/>
    <w:rsid w:val="006D537A"/>
    <w:rsid w:val="006E2005"/>
    <w:rsid w:val="006E4342"/>
    <w:rsid w:val="006E727A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76737"/>
    <w:rsid w:val="00782548"/>
    <w:rsid w:val="007859C0"/>
    <w:rsid w:val="007A7C2F"/>
    <w:rsid w:val="007B02E4"/>
    <w:rsid w:val="007B471E"/>
    <w:rsid w:val="007B6019"/>
    <w:rsid w:val="007B6CEE"/>
    <w:rsid w:val="007B7C93"/>
    <w:rsid w:val="007C01EF"/>
    <w:rsid w:val="007C0F49"/>
    <w:rsid w:val="007C14A5"/>
    <w:rsid w:val="007C20BF"/>
    <w:rsid w:val="007C718E"/>
    <w:rsid w:val="007D021D"/>
    <w:rsid w:val="007D2AB9"/>
    <w:rsid w:val="007D4B7F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4ED1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92208"/>
    <w:rsid w:val="00892EAD"/>
    <w:rsid w:val="00894828"/>
    <w:rsid w:val="008A5FF7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461E"/>
    <w:rsid w:val="008F6B28"/>
    <w:rsid w:val="009011DC"/>
    <w:rsid w:val="00905B49"/>
    <w:rsid w:val="00905DB5"/>
    <w:rsid w:val="00907689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40E7"/>
    <w:rsid w:val="00945EB9"/>
    <w:rsid w:val="0094717D"/>
    <w:rsid w:val="00961534"/>
    <w:rsid w:val="00963419"/>
    <w:rsid w:val="00964E88"/>
    <w:rsid w:val="009657B0"/>
    <w:rsid w:val="00967EBC"/>
    <w:rsid w:val="00970C45"/>
    <w:rsid w:val="009726DC"/>
    <w:rsid w:val="00973B0C"/>
    <w:rsid w:val="009769F4"/>
    <w:rsid w:val="00976E79"/>
    <w:rsid w:val="0098057E"/>
    <w:rsid w:val="0098394A"/>
    <w:rsid w:val="00983FC0"/>
    <w:rsid w:val="00984A6E"/>
    <w:rsid w:val="009868A0"/>
    <w:rsid w:val="009874B8"/>
    <w:rsid w:val="00990EFA"/>
    <w:rsid w:val="009963F0"/>
    <w:rsid w:val="00996AB1"/>
    <w:rsid w:val="009A5953"/>
    <w:rsid w:val="009A63BC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F556E"/>
    <w:rsid w:val="009F6228"/>
    <w:rsid w:val="009F665A"/>
    <w:rsid w:val="009F6AF2"/>
    <w:rsid w:val="009F75D3"/>
    <w:rsid w:val="00A0286B"/>
    <w:rsid w:val="00A04035"/>
    <w:rsid w:val="00A14966"/>
    <w:rsid w:val="00A22085"/>
    <w:rsid w:val="00A22201"/>
    <w:rsid w:val="00A246AF"/>
    <w:rsid w:val="00A257B6"/>
    <w:rsid w:val="00A25D5D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4525"/>
    <w:rsid w:val="00A8041B"/>
    <w:rsid w:val="00A82CE0"/>
    <w:rsid w:val="00A84BB1"/>
    <w:rsid w:val="00A902E1"/>
    <w:rsid w:val="00A9164C"/>
    <w:rsid w:val="00A92EA5"/>
    <w:rsid w:val="00A976B8"/>
    <w:rsid w:val="00AA0D60"/>
    <w:rsid w:val="00AA5B10"/>
    <w:rsid w:val="00AA6A40"/>
    <w:rsid w:val="00AA6F04"/>
    <w:rsid w:val="00AD0FD9"/>
    <w:rsid w:val="00AD2507"/>
    <w:rsid w:val="00AD2DE5"/>
    <w:rsid w:val="00AD447E"/>
    <w:rsid w:val="00AE310C"/>
    <w:rsid w:val="00AF1D17"/>
    <w:rsid w:val="00AF795E"/>
    <w:rsid w:val="00B0117D"/>
    <w:rsid w:val="00B136A3"/>
    <w:rsid w:val="00B14B5C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4D6B"/>
    <w:rsid w:val="00B67497"/>
    <w:rsid w:val="00B70ABA"/>
    <w:rsid w:val="00B748D2"/>
    <w:rsid w:val="00B7501C"/>
    <w:rsid w:val="00B7766D"/>
    <w:rsid w:val="00B81468"/>
    <w:rsid w:val="00B843DD"/>
    <w:rsid w:val="00B95B2C"/>
    <w:rsid w:val="00BA5F82"/>
    <w:rsid w:val="00BB4732"/>
    <w:rsid w:val="00BB5D96"/>
    <w:rsid w:val="00BB7BA0"/>
    <w:rsid w:val="00BB7E95"/>
    <w:rsid w:val="00BC186A"/>
    <w:rsid w:val="00BC1AF0"/>
    <w:rsid w:val="00BC450E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2799"/>
    <w:rsid w:val="00C73EB0"/>
    <w:rsid w:val="00C85516"/>
    <w:rsid w:val="00C860C6"/>
    <w:rsid w:val="00C9393B"/>
    <w:rsid w:val="00C9413F"/>
    <w:rsid w:val="00C95ADC"/>
    <w:rsid w:val="00C96D35"/>
    <w:rsid w:val="00C97B2B"/>
    <w:rsid w:val="00CA2AE9"/>
    <w:rsid w:val="00CA2FDE"/>
    <w:rsid w:val="00CA5488"/>
    <w:rsid w:val="00CA7876"/>
    <w:rsid w:val="00CB5D44"/>
    <w:rsid w:val="00CB7252"/>
    <w:rsid w:val="00CC1174"/>
    <w:rsid w:val="00CC19D7"/>
    <w:rsid w:val="00CC70CF"/>
    <w:rsid w:val="00CD0000"/>
    <w:rsid w:val="00CD2B30"/>
    <w:rsid w:val="00CD3E35"/>
    <w:rsid w:val="00CD59B9"/>
    <w:rsid w:val="00CD6BFB"/>
    <w:rsid w:val="00CE409F"/>
    <w:rsid w:val="00CE4269"/>
    <w:rsid w:val="00CE4E91"/>
    <w:rsid w:val="00CE5FCB"/>
    <w:rsid w:val="00CF1211"/>
    <w:rsid w:val="00CF1DF4"/>
    <w:rsid w:val="00D00C36"/>
    <w:rsid w:val="00D176EA"/>
    <w:rsid w:val="00D2277A"/>
    <w:rsid w:val="00D30FE1"/>
    <w:rsid w:val="00D31C70"/>
    <w:rsid w:val="00D328D8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235C"/>
    <w:rsid w:val="00DE563B"/>
    <w:rsid w:val="00DE5BF7"/>
    <w:rsid w:val="00DE5F40"/>
    <w:rsid w:val="00DF49CF"/>
    <w:rsid w:val="00DF75BB"/>
    <w:rsid w:val="00DF7F45"/>
    <w:rsid w:val="00E006D3"/>
    <w:rsid w:val="00E03931"/>
    <w:rsid w:val="00E03B81"/>
    <w:rsid w:val="00E0628F"/>
    <w:rsid w:val="00E07A2C"/>
    <w:rsid w:val="00E10613"/>
    <w:rsid w:val="00E15AE6"/>
    <w:rsid w:val="00E171CD"/>
    <w:rsid w:val="00E17763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46C52"/>
    <w:rsid w:val="00E47A0A"/>
    <w:rsid w:val="00E5381B"/>
    <w:rsid w:val="00E542F1"/>
    <w:rsid w:val="00E555D5"/>
    <w:rsid w:val="00E55871"/>
    <w:rsid w:val="00E61227"/>
    <w:rsid w:val="00E616F9"/>
    <w:rsid w:val="00E641F8"/>
    <w:rsid w:val="00E6431C"/>
    <w:rsid w:val="00E70C6E"/>
    <w:rsid w:val="00E7203E"/>
    <w:rsid w:val="00E76219"/>
    <w:rsid w:val="00E7672C"/>
    <w:rsid w:val="00E815A9"/>
    <w:rsid w:val="00E913FD"/>
    <w:rsid w:val="00E930A1"/>
    <w:rsid w:val="00E94049"/>
    <w:rsid w:val="00EA0A47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0E4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71513"/>
    <w:rsid w:val="00F72963"/>
    <w:rsid w:val="00F743E1"/>
    <w:rsid w:val="00F75F67"/>
    <w:rsid w:val="00F76AB0"/>
    <w:rsid w:val="00F80F95"/>
    <w:rsid w:val="00F913E8"/>
    <w:rsid w:val="00F93B98"/>
    <w:rsid w:val="00F9477F"/>
    <w:rsid w:val="00FA5433"/>
    <w:rsid w:val="00FA6DDD"/>
    <w:rsid w:val="00FA728F"/>
    <w:rsid w:val="00FA7755"/>
    <w:rsid w:val="00FB3953"/>
    <w:rsid w:val="00FB743B"/>
    <w:rsid w:val="00FC2871"/>
    <w:rsid w:val="00FC2B55"/>
    <w:rsid w:val="00FC47C6"/>
    <w:rsid w:val="00FC5DF6"/>
    <w:rsid w:val="00FC7638"/>
    <w:rsid w:val="00FD0CD0"/>
    <w:rsid w:val="00FD1A33"/>
    <w:rsid w:val="00FD2EA1"/>
    <w:rsid w:val="00FD43E0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basedOn w:val="DefaultParagraphFont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2604F-EC8E-4832-BB20-6690F4DC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205</TotalTime>
  <Pages>29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13873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Lucas Wendling</cp:lastModifiedBy>
  <cp:revision>24</cp:revision>
  <cp:lastPrinted>2013-06-18T17:26:00Z</cp:lastPrinted>
  <dcterms:created xsi:type="dcterms:W3CDTF">2013-06-19T12:33:00Z</dcterms:created>
  <dcterms:modified xsi:type="dcterms:W3CDTF">2013-06-28T14:06:00Z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