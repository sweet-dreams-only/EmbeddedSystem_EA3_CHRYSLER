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C84345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4B6762CC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5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0DF5"/>
    <w:rsid w:val="00010DF5"/>
    <w:rsid w:val="0001320A"/>
    <w:rsid w:val="000202B9"/>
    <w:rsid w:val="0002054B"/>
    <w:rsid w:val="00032782"/>
    <w:rsid w:val="000457A2"/>
    <w:rsid w:val="00052D5F"/>
    <w:rsid w:val="0006602A"/>
    <w:rsid w:val="00067B71"/>
    <w:rsid w:val="00077569"/>
    <w:rsid w:val="0008048C"/>
    <w:rsid w:val="00092722"/>
    <w:rsid w:val="000B0D16"/>
    <w:rsid w:val="000B26A4"/>
    <w:rsid w:val="000B38CA"/>
    <w:rsid w:val="000C29A9"/>
    <w:rsid w:val="000D5268"/>
    <w:rsid w:val="000E71D1"/>
    <w:rsid w:val="00107819"/>
    <w:rsid w:val="00112BDD"/>
    <w:rsid w:val="00117B6E"/>
    <w:rsid w:val="00121F8F"/>
    <w:rsid w:val="00176061"/>
    <w:rsid w:val="001A574F"/>
    <w:rsid w:val="001B0360"/>
    <w:rsid w:val="001B5D90"/>
    <w:rsid w:val="001B60DF"/>
    <w:rsid w:val="001D138E"/>
    <w:rsid w:val="001D5FFA"/>
    <w:rsid w:val="001E6C0F"/>
    <w:rsid w:val="001F09B2"/>
    <w:rsid w:val="0020722A"/>
    <w:rsid w:val="00213AD0"/>
    <w:rsid w:val="002239C0"/>
    <w:rsid w:val="00245493"/>
    <w:rsid w:val="00251AC0"/>
    <w:rsid w:val="002736D8"/>
    <w:rsid w:val="0028537F"/>
    <w:rsid w:val="0029517B"/>
    <w:rsid w:val="00295A8F"/>
    <w:rsid w:val="002A745B"/>
    <w:rsid w:val="002C03D8"/>
    <w:rsid w:val="002D2EFA"/>
    <w:rsid w:val="00313B7B"/>
    <w:rsid w:val="00315335"/>
    <w:rsid w:val="00346102"/>
    <w:rsid w:val="003C4D3F"/>
    <w:rsid w:val="003D23FB"/>
    <w:rsid w:val="003F225A"/>
    <w:rsid w:val="00406581"/>
    <w:rsid w:val="00407553"/>
    <w:rsid w:val="004131E3"/>
    <w:rsid w:val="00424C28"/>
    <w:rsid w:val="004274FF"/>
    <w:rsid w:val="00443F4C"/>
    <w:rsid w:val="00460F0B"/>
    <w:rsid w:val="00467141"/>
    <w:rsid w:val="00480B54"/>
    <w:rsid w:val="00487EFA"/>
    <w:rsid w:val="004A76C2"/>
    <w:rsid w:val="004A781C"/>
    <w:rsid w:val="004B3105"/>
    <w:rsid w:val="004B63F2"/>
    <w:rsid w:val="004F4AC1"/>
    <w:rsid w:val="00532E3D"/>
    <w:rsid w:val="0053457A"/>
    <w:rsid w:val="00544F73"/>
    <w:rsid w:val="0055014B"/>
    <w:rsid w:val="00572DAC"/>
    <w:rsid w:val="00596631"/>
    <w:rsid w:val="005B185E"/>
    <w:rsid w:val="005C1400"/>
    <w:rsid w:val="005C18CD"/>
    <w:rsid w:val="005C2E10"/>
    <w:rsid w:val="005C5678"/>
    <w:rsid w:val="005C5E1C"/>
    <w:rsid w:val="005D4169"/>
    <w:rsid w:val="005D5FE4"/>
    <w:rsid w:val="005E269A"/>
    <w:rsid w:val="005F5F52"/>
    <w:rsid w:val="00616281"/>
    <w:rsid w:val="00616853"/>
    <w:rsid w:val="006361A8"/>
    <w:rsid w:val="006401E9"/>
    <w:rsid w:val="00650AB5"/>
    <w:rsid w:val="00656AFA"/>
    <w:rsid w:val="00660150"/>
    <w:rsid w:val="00674ADF"/>
    <w:rsid w:val="006903F5"/>
    <w:rsid w:val="00694F81"/>
    <w:rsid w:val="006C3A35"/>
    <w:rsid w:val="006D1ADF"/>
    <w:rsid w:val="006D33CC"/>
    <w:rsid w:val="006D4367"/>
    <w:rsid w:val="006F01A3"/>
    <w:rsid w:val="006F5428"/>
    <w:rsid w:val="00705E76"/>
    <w:rsid w:val="00706174"/>
    <w:rsid w:val="00716440"/>
    <w:rsid w:val="00743FFB"/>
    <w:rsid w:val="00744364"/>
    <w:rsid w:val="00752A0C"/>
    <w:rsid w:val="0076070A"/>
    <w:rsid w:val="00761779"/>
    <w:rsid w:val="007717AC"/>
    <w:rsid w:val="00771908"/>
    <w:rsid w:val="00791704"/>
    <w:rsid w:val="007A69AC"/>
    <w:rsid w:val="007B37E8"/>
    <w:rsid w:val="007B5E48"/>
    <w:rsid w:val="007B7C8C"/>
    <w:rsid w:val="007C0D70"/>
    <w:rsid w:val="007D0B97"/>
    <w:rsid w:val="007E226C"/>
    <w:rsid w:val="007E5452"/>
    <w:rsid w:val="007E573F"/>
    <w:rsid w:val="007E5C81"/>
    <w:rsid w:val="007E7414"/>
    <w:rsid w:val="007F4694"/>
    <w:rsid w:val="00800BF5"/>
    <w:rsid w:val="00814A52"/>
    <w:rsid w:val="008242F0"/>
    <w:rsid w:val="008311AD"/>
    <w:rsid w:val="00831256"/>
    <w:rsid w:val="00841188"/>
    <w:rsid w:val="00846B92"/>
    <w:rsid w:val="008535B2"/>
    <w:rsid w:val="00857C24"/>
    <w:rsid w:val="008A4E1A"/>
    <w:rsid w:val="008A5F7B"/>
    <w:rsid w:val="008A6637"/>
    <w:rsid w:val="008B20C0"/>
    <w:rsid w:val="008B3E94"/>
    <w:rsid w:val="008C3DE5"/>
    <w:rsid w:val="008C7C22"/>
    <w:rsid w:val="008D3323"/>
    <w:rsid w:val="008D67E0"/>
    <w:rsid w:val="008E68D9"/>
    <w:rsid w:val="008F6DBB"/>
    <w:rsid w:val="009030B7"/>
    <w:rsid w:val="0090337F"/>
    <w:rsid w:val="009079A8"/>
    <w:rsid w:val="00922C0C"/>
    <w:rsid w:val="00930373"/>
    <w:rsid w:val="00937013"/>
    <w:rsid w:val="00950E55"/>
    <w:rsid w:val="00955F6A"/>
    <w:rsid w:val="00957470"/>
    <w:rsid w:val="009602B8"/>
    <w:rsid w:val="009631AB"/>
    <w:rsid w:val="00975BBC"/>
    <w:rsid w:val="00981CA5"/>
    <w:rsid w:val="00997DBC"/>
    <w:rsid w:val="009A0724"/>
    <w:rsid w:val="009A0CAE"/>
    <w:rsid w:val="009A729C"/>
    <w:rsid w:val="009B20B2"/>
    <w:rsid w:val="009C7910"/>
    <w:rsid w:val="009C796D"/>
    <w:rsid w:val="009C7A4B"/>
    <w:rsid w:val="009D0FF7"/>
    <w:rsid w:val="009F1FD5"/>
    <w:rsid w:val="00A0589D"/>
    <w:rsid w:val="00A13A91"/>
    <w:rsid w:val="00A30A62"/>
    <w:rsid w:val="00A3345B"/>
    <w:rsid w:val="00A44054"/>
    <w:rsid w:val="00A46B11"/>
    <w:rsid w:val="00A53F5F"/>
    <w:rsid w:val="00A54368"/>
    <w:rsid w:val="00A549F1"/>
    <w:rsid w:val="00A65B25"/>
    <w:rsid w:val="00A6753B"/>
    <w:rsid w:val="00A8746D"/>
    <w:rsid w:val="00A9369A"/>
    <w:rsid w:val="00AA0009"/>
    <w:rsid w:val="00AB127F"/>
    <w:rsid w:val="00AB68AC"/>
    <w:rsid w:val="00AD158B"/>
    <w:rsid w:val="00AD731B"/>
    <w:rsid w:val="00AE140E"/>
    <w:rsid w:val="00AF149A"/>
    <w:rsid w:val="00B01580"/>
    <w:rsid w:val="00B07EBA"/>
    <w:rsid w:val="00B524DF"/>
    <w:rsid w:val="00B54697"/>
    <w:rsid w:val="00B54D65"/>
    <w:rsid w:val="00B70741"/>
    <w:rsid w:val="00BA0676"/>
    <w:rsid w:val="00BA2971"/>
    <w:rsid w:val="00BC57AD"/>
    <w:rsid w:val="00BD008B"/>
    <w:rsid w:val="00BD10E5"/>
    <w:rsid w:val="00BD15D2"/>
    <w:rsid w:val="00BD3DFF"/>
    <w:rsid w:val="00BE1815"/>
    <w:rsid w:val="00BF364D"/>
    <w:rsid w:val="00C02331"/>
    <w:rsid w:val="00C12639"/>
    <w:rsid w:val="00C14219"/>
    <w:rsid w:val="00C25F1E"/>
    <w:rsid w:val="00C33BEF"/>
    <w:rsid w:val="00C34AC2"/>
    <w:rsid w:val="00C34B8A"/>
    <w:rsid w:val="00C35BD3"/>
    <w:rsid w:val="00C72FFA"/>
    <w:rsid w:val="00C944CB"/>
    <w:rsid w:val="00CA7483"/>
    <w:rsid w:val="00CB4BB1"/>
    <w:rsid w:val="00CC4828"/>
    <w:rsid w:val="00CE2063"/>
    <w:rsid w:val="00CF00B6"/>
    <w:rsid w:val="00D138A4"/>
    <w:rsid w:val="00D16134"/>
    <w:rsid w:val="00D174BD"/>
    <w:rsid w:val="00D174EF"/>
    <w:rsid w:val="00D17556"/>
    <w:rsid w:val="00D21DB4"/>
    <w:rsid w:val="00D319C8"/>
    <w:rsid w:val="00D32252"/>
    <w:rsid w:val="00D45B33"/>
    <w:rsid w:val="00D70D20"/>
    <w:rsid w:val="00D774B3"/>
    <w:rsid w:val="00D85FB0"/>
    <w:rsid w:val="00D94BDD"/>
    <w:rsid w:val="00D95228"/>
    <w:rsid w:val="00DA3A24"/>
    <w:rsid w:val="00DC5665"/>
    <w:rsid w:val="00DC7E08"/>
    <w:rsid w:val="00DE1E4E"/>
    <w:rsid w:val="00DE4889"/>
    <w:rsid w:val="00DF0C65"/>
    <w:rsid w:val="00DF2503"/>
    <w:rsid w:val="00DF2D4C"/>
    <w:rsid w:val="00DF379F"/>
    <w:rsid w:val="00DF3947"/>
    <w:rsid w:val="00E05823"/>
    <w:rsid w:val="00E153A2"/>
    <w:rsid w:val="00E20979"/>
    <w:rsid w:val="00E542FD"/>
    <w:rsid w:val="00E5472B"/>
    <w:rsid w:val="00E57C42"/>
    <w:rsid w:val="00EA16B7"/>
    <w:rsid w:val="00EC07C8"/>
    <w:rsid w:val="00EC1A2C"/>
    <w:rsid w:val="00ED49D1"/>
    <w:rsid w:val="00F16DAD"/>
    <w:rsid w:val="00F33E2D"/>
    <w:rsid w:val="00F349B3"/>
    <w:rsid w:val="00F35B83"/>
    <w:rsid w:val="00F44C6B"/>
    <w:rsid w:val="00F643D5"/>
    <w:rsid w:val="00F64433"/>
    <w:rsid w:val="00F648ED"/>
    <w:rsid w:val="00F82E8E"/>
    <w:rsid w:val="00F957FA"/>
    <w:rsid w:val="00FB2942"/>
    <w:rsid w:val="00FB432D"/>
    <w:rsid w:val="00FB67B2"/>
    <w:rsid w:val="00FD4FA1"/>
    <w:rsid w:val="00FF4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360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3BE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BE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A0589D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A0589D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A0589D"/>
    <w:rPr>
      <w:rFonts w:ascii="Arial" w:hAnsi="Arial"/>
      <w:b/>
      <w:sz w:val="24"/>
    </w:rPr>
  </w:style>
  <w:style w:type="paragraph" w:styleId="Revision">
    <w:name w:val="Revision"/>
    <w:hidden/>
    <w:uiPriority w:val="99"/>
    <w:semiHidden/>
    <w:rsid w:val="005501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9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zx5jd\My%20Documents\Templates\MDD%20Template%20EA3.dotx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1E30D-AB4F-4084-BD62-0DFCA5641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507</TotalTime>
  <Pages>18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6294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Owen Tosh (nzx5jd)</dc:creator>
  <cp:keywords/>
  <dc:description/>
  <cp:lastModifiedBy>Lucas Wendling</cp:lastModifiedBy>
  <cp:revision>36</cp:revision>
  <cp:lastPrinted>2011-03-21T13:34:00Z</cp:lastPrinted>
  <dcterms:created xsi:type="dcterms:W3CDTF">2012-09-15T14:41:00Z</dcterms:created>
  <dcterms:modified xsi:type="dcterms:W3CDTF">2013-05-22T18:48:00Z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ADC2</vt:lpwstr>
  </property>
  <property fmtid="{D5CDD505-2E9C-101B-9397-08002B2CF9AE}" pid="3" name="MDDRevNum">
    <vt:lpwstr>3.0</vt:lpwstr>
  </property>
  <property fmtid="{D5CDD505-2E9C-101B-9397-08002B2CF9AE}" pid="4" name="Module Layer">
    <vt:lpwstr>0</vt:lpwstr>
  </property>
  <property fmtid="{D5CDD505-2E9C-101B-9397-08002B2CF9AE}" pid="5" name="Module Name">
    <vt:lpwstr>Adc2</vt:lpwstr>
  </property>
  <property fmtid="{D5CDD505-2E9C-101B-9397-08002B2CF9AE}" pid="6" name="Product Line">
    <vt:lpwstr>Gen II+ EPS EA3</vt:lpwstr>
  </property>
</Properties>
</file>