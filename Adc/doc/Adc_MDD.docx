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."/>
      <w:legacy w:legacy="1" w:legacySpace="0" w:legacyIndent="0"/>
      <w:lvlJc w:val="left"/>
    </w:lvl>
    <w:lvl w:ilvl="1">
      <w:start w:val="1"/>
      <w:numFmt w:val="decimal"/>
      <w:lvlText w:val="%1.%2."/>
      <w:legacy w:legacy="1" w:legacySpace="0" w:legacyIndent="0"/>
      <w:lvlJc w:val="left"/>
    </w:lvl>
    <w:lvl w:ilvl="2">
      <w:start w:val="1"/>
      <w:numFmt w:val="decimal"/>
      <w:lvlText w:val="%1.%2.%3."/>
      <w:legacy w:legacy="1" w:legacySpace="0" w:legacyIndent="0"/>
      <w:lvlJc w:val="left"/>
    </w:lvl>
    <w:lvl w:ilvl="3">
      <w:start w:val="1"/>
      <w:numFmt w:val="decimal"/>
      <w:lvlText w:val="%1.%2.%3.%4."/>
      <w:legacy w:legacy="1" w:legacySpace="0" w:legacyIndent="0"/>
      <w:lvlJc w:val="left"/>
      <w:pPr>
        <w:ind w:left="432"/>
      </w:pPr>
    </w:lvl>
    <w:lvl w:ilvl="4">
      <w:start w:val="1"/>
      <w:numFmt w:val="decimal"/>
      <w:lvlText w:val="%1.%2.%3.%4.%5."/>
      <w:legacy w:legacy="1" w:legacySpace="0" w:legacyIndent="0"/>
      <w:lvlJc w:val="left"/>
      <w:pPr>
        <w:ind w:left="432"/>
      </w:pPr>
    </w:lvl>
    <w:lvl w:ilvl="5">
      <w:start w:val="1"/>
      <w:numFmt w:val="decimal"/>
      <w:lvlText w:val="%1.%2.%3.%4.%5.%6."/>
      <w:legacy w:legacy="1" w:legacySpace="0" w:legacyIndent="0"/>
      <w:lvlJc w:val="left"/>
      <w:pPr>
        <w:ind w:left="432"/>
      </w:pPr>
    </w:lvl>
    <w:lvl w:ilvl="6">
      <w:start w:val="1"/>
      <w:numFmt w:val="decimal"/>
      <w:lvlText w:val="%1.%2.%3.%4.%5.%6.%7."/>
      <w:legacy w:legacy="1" w:legacySpace="0" w:legacyIndent="0"/>
      <w:lvlJc w:val="left"/>
      <w:pPr>
        <w:ind w:left="864"/>
      </w:pPr>
    </w:lvl>
    <w:lvl w:ilvl="7">
      <w:start w:val="1"/>
      <w:numFmt w:val="decimal"/>
      <w:lvlText w:val="%1.%2.%3.%4.%5.%6.%7.%8."/>
      <w:legacy w:legacy="1" w:legacySpace="0" w:legacyIndent="0"/>
      <w:lvlJc w:val="left"/>
      <w:pPr>
        <w:ind w:left="864"/>
      </w:pPr>
    </w:lvl>
    <w:lvl w:ilvl="8">
      <w:start w:val="1"/>
      <w:numFmt w:val="decimal"/>
      <w:lvlText w:val="%1.%2.%3.%4.%5.%6.%7.%8.%9."/>
      <w:legacy w:legacy="1" w:legacySpace="0" w:legacyIndent="720"/>
      <w:lvlJc w:val="left"/>
      <w:pPr>
        <w:ind w:left="720" w:hanging="720"/>
      </w:pPr>
    </w:lvl>
  </w:abstractNum>
  <w:abstractNum w:abstractNumId="1">
    <w:nsid w:val="1B456ACB"/>
    <w:multiLevelType w:val="hybridMultilevel"/>
    <w:tmpl w:val="7F7637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2D91408"/>
    <w:multiLevelType w:val="hybridMultilevel"/>
    <w:tmpl w:val="623AA9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8F33946"/>
    <w:multiLevelType w:val="hybridMultilevel"/>
    <w:tmpl w:val="DA1869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5F12239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AC84345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0DF6B9B"/>
    <w:multiLevelType w:val="singleLevel"/>
    <w:tmpl w:val="C08E9B5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7">
    <w:nsid w:val="4B6762CC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FBF1080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8521A26"/>
    <w:multiLevelType w:val="hybridMultilevel"/>
    <w:tmpl w:val="A4C245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5713D2B"/>
    <w:multiLevelType w:val="singleLevel"/>
    <w:tmpl w:val="CB564B30"/>
    <w:lvl w:ilvl="0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1">
    <w:nsid w:val="7D97510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1"/>
  </w:num>
  <w:num w:numId="2">
    <w:abstractNumId w:val="10"/>
  </w:num>
  <w:num w:numId="3">
    <w:abstractNumId w:val="6"/>
  </w:num>
  <w:num w:numId="4">
    <w:abstractNumId w:val="0"/>
  </w:num>
  <w:num w:numId="5">
    <w:abstractNumId w:val="4"/>
  </w:num>
  <w:num w:numId="6">
    <w:abstractNumId w:val="1"/>
  </w:num>
  <w:num w:numId="7">
    <w:abstractNumId w:val="2"/>
  </w:num>
  <w:num w:numId="8">
    <w:abstractNumId w:val="3"/>
  </w:num>
  <w:num w:numId="9">
    <w:abstractNumId w:val="9"/>
  </w:num>
  <w:num w:numId="10">
    <w:abstractNumId w:val="8"/>
  </w:num>
  <w:num w:numId="11">
    <w:abstractNumId w:val="5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hideGrammaticalErrors/>
  <w:proofState w:spelling="clean" w:grammar="clean"/>
  <w:attachedTemplate r:id="rId1"/>
  <w:trackRevision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10DF5"/>
    <w:rsid w:val="00010DF5"/>
    <w:rsid w:val="0001320A"/>
    <w:rsid w:val="000202B9"/>
    <w:rsid w:val="0002054B"/>
    <w:rsid w:val="0003226F"/>
    <w:rsid w:val="000457A2"/>
    <w:rsid w:val="00052D5F"/>
    <w:rsid w:val="00057B22"/>
    <w:rsid w:val="0006602A"/>
    <w:rsid w:val="00067B71"/>
    <w:rsid w:val="000712D0"/>
    <w:rsid w:val="00077569"/>
    <w:rsid w:val="0008048C"/>
    <w:rsid w:val="00095593"/>
    <w:rsid w:val="000B0D16"/>
    <w:rsid w:val="000B26A4"/>
    <w:rsid w:val="000C29A9"/>
    <w:rsid w:val="000D5268"/>
    <w:rsid w:val="000E71D1"/>
    <w:rsid w:val="00107819"/>
    <w:rsid w:val="00112BDD"/>
    <w:rsid w:val="00117B6E"/>
    <w:rsid w:val="00121F8F"/>
    <w:rsid w:val="001741EF"/>
    <w:rsid w:val="00176061"/>
    <w:rsid w:val="00196328"/>
    <w:rsid w:val="001A574F"/>
    <w:rsid w:val="001B0360"/>
    <w:rsid w:val="001B2C40"/>
    <w:rsid w:val="001B5D90"/>
    <w:rsid w:val="001B60DF"/>
    <w:rsid w:val="001D138E"/>
    <w:rsid w:val="001D5FFA"/>
    <w:rsid w:val="001E6C0F"/>
    <w:rsid w:val="001F09B2"/>
    <w:rsid w:val="0020722A"/>
    <w:rsid w:val="002239C0"/>
    <w:rsid w:val="00245493"/>
    <w:rsid w:val="00251AC0"/>
    <w:rsid w:val="002736D8"/>
    <w:rsid w:val="0029517B"/>
    <w:rsid w:val="002A745B"/>
    <w:rsid w:val="002C03D8"/>
    <w:rsid w:val="00313B7B"/>
    <w:rsid w:val="00315335"/>
    <w:rsid w:val="00317B88"/>
    <w:rsid w:val="00346102"/>
    <w:rsid w:val="003654F0"/>
    <w:rsid w:val="00381BB8"/>
    <w:rsid w:val="003C4D3F"/>
    <w:rsid w:val="003D23FB"/>
    <w:rsid w:val="003F225A"/>
    <w:rsid w:val="00406581"/>
    <w:rsid w:val="00407553"/>
    <w:rsid w:val="004131E3"/>
    <w:rsid w:val="00424C28"/>
    <w:rsid w:val="004274FF"/>
    <w:rsid w:val="00443F4C"/>
    <w:rsid w:val="00460F0B"/>
    <w:rsid w:val="00480B54"/>
    <w:rsid w:val="00487EFA"/>
    <w:rsid w:val="004A76C2"/>
    <w:rsid w:val="004A781C"/>
    <w:rsid w:val="004B63F2"/>
    <w:rsid w:val="004F1E44"/>
    <w:rsid w:val="004F4AC1"/>
    <w:rsid w:val="00532E3D"/>
    <w:rsid w:val="0053457A"/>
    <w:rsid w:val="00544F73"/>
    <w:rsid w:val="0055014B"/>
    <w:rsid w:val="005A1EE6"/>
    <w:rsid w:val="005C1400"/>
    <w:rsid w:val="005C18CD"/>
    <w:rsid w:val="005C2E10"/>
    <w:rsid w:val="005C5E1C"/>
    <w:rsid w:val="005D4169"/>
    <w:rsid w:val="005D5FE4"/>
    <w:rsid w:val="005E269A"/>
    <w:rsid w:val="005F5F52"/>
    <w:rsid w:val="00616281"/>
    <w:rsid w:val="00616853"/>
    <w:rsid w:val="00650AB5"/>
    <w:rsid w:val="00656AFA"/>
    <w:rsid w:val="00674ADF"/>
    <w:rsid w:val="006840D1"/>
    <w:rsid w:val="006903F5"/>
    <w:rsid w:val="00694F81"/>
    <w:rsid w:val="006C3A35"/>
    <w:rsid w:val="006D1ADF"/>
    <w:rsid w:val="006D2CA4"/>
    <w:rsid w:val="006D33CC"/>
    <w:rsid w:val="006F01A3"/>
    <w:rsid w:val="006F5428"/>
    <w:rsid w:val="00705E76"/>
    <w:rsid w:val="00706174"/>
    <w:rsid w:val="00716440"/>
    <w:rsid w:val="00743FFB"/>
    <w:rsid w:val="00744364"/>
    <w:rsid w:val="00744441"/>
    <w:rsid w:val="00752A0C"/>
    <w:rsid w:val="0076070A"/>
    <w:rsid w:val="00761779"/>
    <w:rsid w:val="007717AC"/>
    <w:rsid w:val="00771908"/>
    <w:rsid w:val="00791704"/>
    <w:rsid w:val="0079242D"/>
    <w:rsid w:val="007A69AC"/>
    <w:rsid w:val="007B37E8"/>
    <w:rsid w:val="007B5E48"/>
    <w:rsid w:val="007B7C8C"/>
    <w:rsid w:val="007C0D70"/>
    <w:rsid w:val="007D0B97"/>
    <w:rsid w:val="007E5452"/>
    <w:rsid w:val="007E573F"/>
    <w:rsid w:val="007E5C81"/>
    <w:rsid w:val="007E7414"/>
    <w:rsid w:val="007F4694"/>
    <w:rsid w:val="00800BF5"/>
    <w:rsid w:val="0081452F"/>
    <w:rsid w:val="00814A52"/>
    <w:rsid w:val="008242F0"/>
    <w:rsid w:val="008311AD"/>
    <w:rsid w:val="00831256"/>
    <w:rsid w:val="0083269B"/>
    <w:rsid w:val="00841188"/>
    <w:rsid w:val="00846B92"/>
    <w:rsid w:val="008535B2"/>
    <w:rsid w:val="00857C24"/>
    <w:rsid w:val="008A4E1A"/>
    <w:rsid w:val="008A5F7B"/>
    <w:rsid w:val="008A6637"/>
    <w:rsid w:val="008B20C0"/>
    <w:rsid w:val="008B3E94"/>
    <w:rsid w:val="008C7C22"/>
    <w:rsid w:val="008D3323"/>
    <w:rsid w:val="008D67E0"/>
    <w:rsid w:val="008E68D9"/>
    <w:rsid w:val="008F6DBB"/>
    <w:rsid w:val="009030B7"/>
    <w:rsid w:val="009079A8"/>
    <w:rsid w:val="00922C0C"/>
    <w:rsid w:val="00924625"/>
    <w:rsid w:val="00930373"/>
    <w:rsid w:val="00937013"/>
    <w:rsid w:val="00950E55"/>
    <w:rsid w:val="00955F6A"/>
    <w:rsid w:val="00957470"/>
    <w:rsid w:val="009602B8"/>
    <w:rsid w:val="00960889"/>
    <w:rsid w:val="00975BBC"/>
    <w:rsid w:val="00981CA5"/>
    <w:rsid w:val="00997DBC"/>
    <w:rsid w:val="009A0CAE"/>
    <w:rsid w:val="009A729C"/>
    <w:rsid w:val="009B20B2"/>
    <w:rsid w:val="009C7910"/>
    <w:rsid w:val="009C796D"/>
    <w:rsid w:val="009C7A4B"/>
    <w:rsid w:val="009F1FD5"/>
    <w:rsid w:val="00A0589D"/>
    <w:rsid w:val="00A13A91"/>
    <w:rsid w:val="00A30A62"/>
    <w:rsid w:val="00A3345B"/>
    <w:rsid w:val="00A44054"/>
    <w:rsid w:val="00A46B11"/>
    <w:rsid w:val="00A53F5F"/>
    <w:rsid w:val="00A549F1"/>
    <w:rsid w:val="00A65B25"/>
    <w:rsid w:val="00A6753B"/>
    <w:rsid w:val="00A8746D"/>
    <w:rsid w:val="00A9369A"/>
    <w:rsid w:val="00AA0009"/>
    <w:rsid w:val="00AB2ABA"/>
    <w:rsid w:val="00AB43E4"/>
    <w:rsid w:val="00AB68AC"/>
    <w:rsid w:val="00AD158B"/>
    <w:rsid w:val="00AD731B"/>
    <w:rsid w:val="00AE140E"/>
    <w:rsid w:val="00AF149A"/>
    <w:rsid w:val="00B01580"/>
    <w:rsid w:val="00B07EBA"/>
    <w:rsid w:val="00B14069"/>
    <w:rsid w:val="00B54697"/>
    <w:rsid w:val="00B70741"/>
    <w:rsid w:val="00BA2971"/>
    <w:rsid w:val="00BC57AD"/>
    <w:rsid w:val="00BD008B"/>
    <w:rsid w:val="00BD10E5"/>
    <w:rsid w:val="00BD15D2"/>
    <w:rsid w:val="00BD3DFF"/>
    <w:rsid w:val="00BE1815"/>
    <w:rsid w:val="00BF364D"/>
    <w:rsid w:val="00C02331"/>
    <w:rsid w:val="00C12639"/>
    <w:rsid w:val="00C25F1E"/>
    <w:rsid w:val="00C33BEF"/>
    <w:rsid w:val="00C34AC2"/>
    <w:rsid w:val="00C34B8A"/>
    <w:rsid w:val="00C35BD3"/>
    <w:rsid w:val="00C3791A"/>
    <w:rsid w:val="00C72FFA"/>
    <w:rsid w:val="00C86D67"/>
    <w:rsid w:val="00CA7483"/>
    <w:rsid w:val="00CB4BB1"/>
    <w:rsid w:val="00CC4828"/>
    <w:rsid w:val="00CE2063"/>
    <w:rsid w:val="00CF00B6"/>
    <w:rsid w:val="00D138A4"/>
    <w:rsid w:val="00D16134"/>
    <w:rsid w:val="00D174BD"/>
    <w:rsid w:val="00D174EF"/>
    <w:rsid w:val="00D17556"/>
    <w:rsid w:val="00D319C8"/>
    <w:rsid w:val="00D32252"/>
    <w:rsid w:val="00D45B33"/>
    <w:rsid w:val="00D70D20"/>
    <w:rsid w:val="00D774B3"/>
    <w:rsid w:val="00D81C03"/>
    <w:rsid w:val="00D94BDD"/>
    <w:rsid w:val="00D95228"/>
    <w:rsid w:val="00DA3A24"/>
    <w:rsid w:val="00DC5665"/>
    <w:rsid w:val="00DC7E08"/>
    <w:rsid w:val="00DE4889"/>
    <w:rsid w:val="00DF0C65"/>
    <w:rsid w:val="00DF2D4C"/>
    <w:rsid w:val="00DF379F"/>
    <w:rsid w:val="00DF3947"/>
    <w:rsid w:val="00E05823"/>
    <w:rsid w:val="00E20979"/>
    <w:rsid w:val="00E51D5E"/>
    <w:rsid w:val="00E5472B"/>
    <w:rsid w:val="00E57C42"/>
    <w:rsid w:val="00E77444"/>
    <w:rsid w:val="00EA16B7"/>
    <w:rsid w:val="00EB6B80"/>
    <w:rsid w:val="00EC07C8"/>
    <w:rsid w:val="00EC1A2C"/>
    <w:rsid w:val="00F029E1"/>
    <w:rsid w:val="00F11222"/>
    <w:rsid w:val="00F16DAD"/>
    <w:rsid w:val="00F349B3"/>
    <w:rsid w:val="00F35B83"/>
    <w:rsid w:val="00F44C6B"/>
    <w:rsid w:val="00F64433"/>
    <w:rsid w:val="00F648ED"/>
    <w:rsid w:val="00F66005"/>
    <w:rsid w:val="00F82E8E"/>
    <w:rsid w:val="00F957FA"/>
    <w:rsid w:val="00FB2942"/>
    <w:rsid w:val="00FB432D"/>
    <w:rsid w:val="00FB67B2"/>
    <w:rsid w:val="00FD4FA1"/>
    <w:rsid w:val="00FF47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0360"/>
    <w:pPr>
      <w:spacing w:after="120"/>
    </w:pPr>
  </w:style>
  <w:style w:type="paragraph" w:styleId="Heading1">
    <w:name w:val="heading 1"/>
    <w:basedOn w:val="Normal"/>
    <w:next w:val="Normal"/>
    <w:qFormat/>
    <w:rsid w:val="00937013"/>
    <w:pPr>
      <w:keepNext/>
      <w:numPr>
        <w:numId w:val="1"/>
      </w:numPr>
      <w:spacing w:before="24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937013"/>
    <w:pPr>
      <w:keepNext/>
      <w:numPr>
        <w:ilvl w:val="1"/>
        <w:numId w:val="1"/>
      </w:numPr>
      <w:spacing w:before="120" w:after="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937013"/>
    <w:pPr>
      <w:keepNext/>
      <w:numPr>
        <w:ilvl w:val="2"/>
        <w:numId w:val="1"/>
      </w:numPr>
      <w:spacing w:before="120" w:after="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link w:val="Heading4Char"/>
    <w:qFormat/>
    <w:rsid w:val="00937013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937013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937013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937013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937013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937013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semiHidden/>
    <w:rsid w:val="00937013"/>
    <w:rPr>
      <w:sz w:val="24"/>
    </w:rPr>
  </w:style>
  <w:style w:type="paragraph" w:styleId="DocumentMap">
    <w:name w:val="Document Map"/>
    <w:basedOn w:val="Normal"/>
    <w:semiHidden/>
    <w:rsid w:val="00937013"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rsid w:val="00937013"/>
    <w:pPr>
      <w:keepNext/>
      <w:spacing w:before="120"/>
      <w:jc w:val="center"/>
    </w:pPr>
  </w:style>
  <w:style w:type="paragraph" w:customStyle="1" w:styleId="TableHeading">
    <w:name w:val="Table Heading"/>
    <w:basedOn w:val="Normal"/>
    <w:rsid w:val="00937013"/>
    <w:pPr>
      <w:keepNext/>
      <w:spacing w:before="60" w:after="60"/>
      <w:jc w:val="center"/>
    </w:pPr>
    <w:rPr>
      <w:rFonts w:ascii="Arial" w:hAnsi="Arial"/>
      <w:b/>
      <w:sz w:val="22"/>
    </w:rPr>
  </w:style>
  <w:style w:type="paragraph" w:customStyle="1" w:styleId="Body6">
    <w:name w:val="Body 6"/>
    <w:basedOn w:val="NormalIndent"/>
    <w:rsid w:val="00937013"/>
    <w:pPr>
      <w:ind w:left="432"/>
      <w:jc w:val="both"/>
    </w:pPr>
  </w:style>
  <w:style w:type="paragraph" w:customStyle="1" w:styleId="Body7">
    <w:name w:val="Body 7"/>
    <w:basedOn w:val="Normal"/>
    <w:rsid w:val="00937013"/>
    <w:pPr>
      <w:ind w:left="864"/>
      <w:jc w:val="both"/>
    </w:pPr>
  </w:style>
  <w:style w:type="paragraph" w:styleId="NormalIndent">
    <w:name w:val="Normal Indent"/>
    <w:basedOn w:val="Normal"/>
    <w:semiHidden/>
    <w:rsid w:val="00937013"/>
    <w:pPr>
      <w:ind w:left="720"/>
    </w:pPr>
  </w:style>
  <w:style w:type="paragraph" w:customStyle="1" w:styleId="t0">
    <w:name w:val="t0"/>
    <w:rsid w:val="00937013"/>
    <w:pPr>
      <w:tabs>
        <w:tab w:val="left" w:pos="0"/>
        <w:tab w:val="left" w:pos="504"/>
        <w:tab w:val="left" w:pos="1008"/>
        <w:tab w:val="left" w:pos="1512"/>
        <w:tab w:val="left" w:pos="2016"/>
        <w:tab w:val="left" w:pos="2520"/>
        <w:tab w:val="left" w:pos="3024"/>
        <w:tab w:val="left" w:pos="3528"/>
        <w:tab w:val="left" w:pos="4032"/>
        <w:tab w:val="left" w:pos="4536"/>
        <w:tab w:val="left" w:pos="5040"/>
        <w:tab w:val="left" w:pos="5544"/>
        <w:tab w:val="left" w:pos="6048"/>
        <w:tab w:val="left" w:pos="6552"/>
        <w:tab w:val="left" w:pos="7056"/>
        <w:tab w:val="left" w:pos="7560"/>
        <w:tab w:val="left" w:pos="8064"/>
        <w:tab w:val="left" w:pos="8568"/>
        <w:tab w:val="left" w:pos="9072"/>
        <w:tab w:val="left" w:pos="9576"/>
        <w:tab w:val="left" w:pos="10080"/>
      </w:tabs>
      <w:spacing w:after="240" w:line="264" w:lineRule="atLeast"/>
    </w:pPr>
    <w:rPr>
      <w:rFonts w:ascii="Arial" w:hAnsi="Arial"/>
      <w:sz w:val="24"/>
    </w:rPr>
  </w:style>
  <w:style w:type="paragraph" w:customStyle="1" w:styleId="IndentedParagraph">
    <w:name w:val="Indented Paragraph"/>
    <w:basedOn w:val="Normal"/>
    <w:rsid w:val="00937013"/>
    <w:pPr>
      <w:ind w:left="360" w:right="806"/>
    </w:pPr>
    <w:rPr>
      <w:rFonts w:ascii="Arial" w:hAnsi="Arial"/>
      <w:color w:val="000000"/>
      <w:sz w:val="24"/>
    </w:rPr>
  </w:style>
  <w:style w:type="paragraph" w:styleId="BodyText">
    <w:name w:val="Body Text"/>
    <w:basedOn w:val="Normal"/>
    <w:semiHidden/>
    <w:rsid w:val="00937013"/>
    <w:pPr>
      <w:spacing w:after="160"/>
    </w:pPr>
    <w:rPr>
      <w:rFonts w:ascii="Arial" w:hAnsi="Arial"/>
    </w:rPr>
  </w:style>
  <w:style w:type="paragraph" w:customStyle="1" w:styleId="Normal1">
    <w:name w:val="Normal1"/>
    <w:basedOn w:val="Normal"/>
    <w:rsid w:val="00937013"/>
    <w:rPr>
      <w:rFonts w:ascii="Arial" w:hAnsi="Arial"/>
      <w:sz w:val="24"/>
    </w:rPr>
  </w:style>
  <w:style w:type="paragraph" w:styleId="Header">
    <w:name w:val="header"/>
    <w:basedOn w:val="Normal"/>
    <w:semiHidden/>
    <w:rsid w:val="00937013"/>
    <w:pPr>
      <w:tabs>
        <w:tab w:val="center" w:pos="4320"/>
        <w:tab w:val="right" w:pos="8640"/>
      </w:tabs>
    </w:pPr>
    <w:rPr>
      <w:rFonts w:ascii="Arial" w:hAnsi="Arial"/>
    </w:rPr>
  </w:style>
  <w:style w:type="paragraph" w:styleId="Footer">
    <w:name w:val="footer"/>
    <w:basedOn w:val="Normal"/>
    <w:semiHidden/>
    <w:rsid w:val="0093701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937013"/>
  </w:style>
  <w:style w:type="paragraph" w:styleId="PlainText">
    <w:name w:val="Plain Text"/>
    <w:basedOn w:val="Normal"/>
    <w:semiHidden/>
    <w:rsid w:val="00937013"/>
    <w:rPr>
      <w:rFonts w:ascii="Courier New" w:hAnsi="Courier New"/>
    </w:rPr>
  </w:style>
  <w:style w:type="paragraph" w:styleId="TOC2">
    <w:name w:val="toc 2"/>
    <w:basedOn w:val="Normal"/>
    <w:next w:val="Normal"/>
    <w:autoRedefine/>
    <w:semiHidden/>
    <w:rsid w:val="00937013"/>
    <w:pPr>
      <w:tabs>
        <w:tab w:val="right" w:leader="dot" w:pos="9294"/>
      </w:tabs>
      <w:ind w:left="240"/>
      <w:jc w:val="both"/>
    </w:pPr>
  </w:style>
  <w:style w:type="paragraph" w:customStyle="1" w:styleId="TableItems">
    <w:name w:val="Table Items"/>
    <w:basedOn w:val="Normal"/>
    <w:rsid w:val="00937013"/>
    <w:pPr>
      <w:keepNext/>
      <w:spacing w:before="60" w:after="6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3BEF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3BEF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rsid w:val="00A0589D"/>
    <w:rPr>
      <w:rFonts w:ascii="Arial" w:hAnsi="Arial"/>
      <w:b/>
      <w:sz w:val="24"/>
    </w:rPr>
  </w:style>
  <w:style w:type="character" w:customStyle="1" w:styleId="Heading4Char">
    <w:name w:val="Heading 4 Char"/>
    <w:basedOn w:val="DefaultParagraphFont"/>
    <w:link w:val="Heading4"/>
    <w:rsid w:val="00A0589D"/>
    <w:rPr>
      <w:rFonts w:ascii="Arial" w:hAnsi="Arial"/>
      <w:b/>
      <w:sz w:val="24"/>
    </w:rPr>
  </w:style>
  <w:style w:type="character" w:customStyle="1" w:styleId="Heading2Char">
    <w:name w:val="Heading 2 Char"/>
    <w:basedOn w:val="DefaultParagraphFont"/>
    <w:link w:val="Heading2"/>
    <w:rsid w:val="00A0589D"/>
    <w:rPr>
      <w:rFonts w:ascii="Arial" w:hAnsi="Arial"/>
      <w:b/>
      <w:sz w:val="24"/>
    </w:rPr>
  </w:style>
  <w:style w:type="paragraph" w:styleId="Revision">
    <w:name w:val="Revision"/>
    <w:hidden/>
    <w:uiPriority w:val="99"/>
    <w:semiHidden/>
    <w:rsid w:val="0055014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09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0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8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nzx5jd\My%20Documents\Templates\MDD%20Template%20EA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745A84-63C8-4356-A8C9-EC2998123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MDD Template EA3.dotx</Template>
  <TotalTime>1730</TotalTime>
  <Pages>17</Pages>
  <Words>1225</Words>
  <Characters>6984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Module Design Specification</vt:lpstr>
    </vt:vector>
  </TitlesOfParts>
  <Manager>Mark Colosky</Manager>
  <Company>Nexteer</Company>
  <LinksUpToDate>false</LinksUpToDate>
  <CharactersWithSpaces>8193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Module Design Specification</dc:title>
  <dc:subject>Next Generation Software Design</dc:subject>
  <dc:creator>Owen Tosh (nzx5jd)</dc:creator>
  <cp:keywords/>
  <dc:description/>
  <cp:lastModifiedBy>nzt9hv</cp:lastModifiedBy>
  <cp:revision>33</cp:revision>
  <cp:lastPrinted>2011-03-21T13:34:00Z</cp:lastPrinted>
  <dcterms:created xsi:type="dcterms:W3CDTF">2012-09-15T14:41:00Z</dcterms:created>
  <dcterms:modified xsi:type="dcterms:W3CDTF">2013-04-26T14:41:00Z</dcterms:modified>
  <cp:category>EPS Software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Title">
    <vt:lpwstr>Active Pull Compensation</vt:lpwstr>
  </property>
  <property fmtid="{D5CDD505-2E9C-101B-9397-08002B2CF9AE}" pid="3" name="MDDRevNum">
    <vt:lpwstr>3.0</vt:lpwstr>
  </property>
  <property fmtid="{D5CDD505-2E9C-101B-9397-08002B2CF9AE}" pid="4" name="Module Layer">
    <vt:lpwstr>0</vt:lpwstr>
  </property>
  <property fmtid="{D5CDD505-2E9C-101B-9397-08002B2CF9AE}" pid="5" name="Module Name">
    <vt:lpwstr>ActivePull</vt:lpwstr>
  </property>
  <property fmtid="{D5CDD505-2E9C-101B-9397-08002B2CF9AE}" pid="6" name="Product Line">
    <vt:lpwstr>Gen II+ EPS EA3</vt:lpwstr>
  </property>
</Properties>
</file>