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22" w:rsidRDefault="00656522">
      <w:r>
        <w:separator/>
      </w:r>
    </w:p>
  </w:endnote>
  <w:endnote w:type="continuationSeparator" w:id="0">
    <w:p w:rsidR="00656522" w:rsidRDefault="0065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0D" w:rsidRDefault="00D9560D">
    <w:pPr>
      <w:pStyle w:val="Footer"/>
    </w:pPr>
    <w:r>
      <w:rPr>
        <w:snapToGrid w:val="0"/>
      </w:rPr>
      <w:tab/>
    </w:r>
    <w:fldSimple w:instr=" DOCPROPERTY &quot;Company&quot;  \* MERGEFORMAT ">
      <w:r w:rsidR="006768B8"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="008E2475">
      <w:rPr>
        <w:snapToGrid w:val="0"/>
        <w:sz w:val="16"/>
      </w:rPr>
      <w:t xml:space="preserve"> SWC Integration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 w:rsidR="008E2475"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22" w:rsidRDefault="00656522">
      <w:r>
        <w:separator/>
      </w:r>
    </w:p>
  </w:footnote>
  <w:footnote w:type="continuationSeparator" w:id="0">
    <w:p w:rsidR="00656522" w:rsidRDefault="00656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0D" w:rsidRDefault="0076047D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SWC</w:t>
    </w:r>
    <w:r w:rsidR="00D9560D">
      <w:rPr>
        <w:b/>
      </w:rPr>
      <w:t xml:space="preserve">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0D" w:rsidRDefault="00A35CD1">
          <w:pPr>
            <w:pStyle w:val="Header"/>
          </w:pPr>
          <w:fldSimple w:instr=" DOCPROPERTY &quot;Document Title&quot;  \* MERGEFORMAT ">
            <w:r w:rsidR="00040F96">
              <w:t>Flash Test</w:t>
            </w:r>
          </w:fldSimple>
        </w:p>
        <w:p w:rsidR="00D9560D" w:rsidRDefault="00A35CD1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040F96">
              <w:t>Gen II+ EPS EA3</w:t>
            </w:r>
          </w:fldSimple>
          <w:r w:rsidR="00D9560D">
            <w:tab/>
          </w: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0D" w:rsidRDefault="00A35CD1">
          <w:pPr>
            <w:pStyle w:val="Header"/>
          </w:pPr>
          <w:del w:id="390" w:author="Creager, Kathleen" w:date="2014-01-06T15:47:00Z">
            <w:r w:rsidDel="00992BCF">
              <w:fldChar w:fldCharType="begin"/>
            </w:r>
            <w:r w:rsidDel="00992BCF">
              <w:delInstrText xml:space="preserve"> DOCPROPERTY "MDDRevNum" \* MERGEFORMAT </w:delInstrText>
            </w:r>
            <w:r w:rsidDel="00992BCF">
              <w:fldChar w:fldCharType="separate"/>
            </w:r>
            <w:r w:rsidR="00040F96" w:rsidDel="00992BCF">
              <w:delText>2</w:delText>
            </w:r>
            <w:r w:rsidDel="00992BCF">
              <w:fldChar w:fldCharType="end"/>
            </w:r>
          </w:del>
          <w:ins w:id="391" w:author="Creager, Kathleen" w:date="2014-01-06T15:47:00Z">
            <w:r w:rsidR="00992BCF">
              <w:t>3</w:t>
            </w:r>
          </w:ins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0D" w:rsidRDefault="00D9560D">
          <w:pPr>
            <w:pStyle w:val="Header"/>
            <w:jc w:val="center"/>
          </w:pP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0D" w:rsidRDefault="009A1072">
          <w:pPr>
            <w:pStyle w:val="Header"/>
          </w:pPr>
          <w:r>
            <w:fldChar w:fldCharType="begin"/>
          </w:r>
          <w:r w:rsidR="00F74012">
            <w:instrText xml:space="preserve"> SAVEDATE \@ "d-MMM-yy" \* MERGEFORMAT </w:instrText>
          </w:r>
          <w:r>
            <w:fldChar w:fldCharType="separate"/>
          </w:r>
          <w:ins w:id="392" w:author="Creager, Kathleen" w:date="2014-01-07T07:59:00Z">
            <w:r w:rsidR="00BB0510">
              <w:rPr>
                <w:noProof/>
              </w:rPr>
              <w:t>6-Jan-14</w:t>
            </w:r>
          </w:ins>
          <w:del w:id="393" w:author="Creager, Kathleen" w:date="2014-01-07T07:59:00Z">
            <w:r w:rsidR="00AC002A" w:rsidDel="00BB0510">
              <w:rPr>
                <w:noProof/>
              </w:rPr>
              <w:delText>18-Sep-12</w:delText>
            </w:r>
          </w:del>
          <w:r>
            <w:fldChar w:fldCharType="end"/>
          </w:r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0D" w:rsidRDefault="00D9560D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0D" w:rsidRDefault="00D9560D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0D" w:rsidRDefault="00A35CD1">
          <w:pPr>
            <w:pStyle w:val="Header"/>
          </w:pPr>
          <w:del w:id="394" w:author="Creager, Kathleen" w:date="2014-01-06T15:48:00Z">
            <w:r w:rsidDel="00992BCF">
              <w:fldChar w:fldCharType="begin"/>
            </w:r>
            <w:r w:rsidDel="00992BCF">
              <w:delInstrText xml:space="preserve"> USERNAME  \* MERGEFORMAT </w:delInstrText>
            </w:r>
            <w:r w:rsidDel="00992BCF">
              <w:fldChar w:fldCharType="separate"/>
            </w:r>
            <w:r w:rsidR="00040F96" w:rsidDel="00992BCF">
              <w:rPr>
                <w:noProof/>
              </w:rPr>
              <w:delText>Jeremy Warmbier</w:delText>
            </w:r>
            <w:r w:rsidDel="00992BCF">
              <w:rPr>
                <w:noProof/>
              </w:rPr>
              <w:fldChar w:fldCharType="end"/>
            </w:r>
          </w:del>
          <w:ins w:id="395" w:author="Creager, Kathleen" w:date="2014-01-06T15:48:00Z">
            <w:r w:rsidR="00992BCF">
              <w:t xml:space="preserve">Kathleen </w:t>
            </w:r>
            <w:proofErr w:type="spellStart"/>
            <w:r w:rsidR="00992BCF">
              <w:t>Creager</w:t>
            </w:r>
          </w:ins>
          <w:proofErr w:type="spellEnd"/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0D" w:rsidRDefault="009A1072">
          <w:pPr>
            <w:pStyle w:val="Header"/>
          </w:pP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0367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9560D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0367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9560D" w:rsidRDefault="00D9560D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202F0"/>
    <w:multiLevelType w:val="hybridMultilevel"/>
    <w:tmpl w:val="B892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10401"/>
    <w:rsid w:val="00036AF7"/>
    <w:rsid w:val="00040F96"/>
    <w:rsid w:val="00061E88"/>
    <w:rsid w:val="00081A7A"/>
    <w:rsid w:val="00085AD8"/>
    <w:rsid w:val="000B7B76"/>
    <w:rsid w:val="000E1C0D"/>
    <w:rsid w:val="000F3D82"/>
    <w:rsid w:val="00107819"/>
    <w:rsid w:val="001719F7"/>
    <w:rsid w:val="00173656"/>
    <w:rsid w:val="0017496E"/>
    <w:rsid w:val="00181FCB"/>
    <w:rsid w:val="001A574F"/>
    <w:rsid w:val="001B60DF"/>
    <w:rsid w:val="001C67A3"/>
    <w:rsid w:val="001F09B2"/>
    <w:rsid w:val="001F5242"/>
    <w:rsid w:val="0020722A"/>
    <w:rsid w:val="0023548C"/>
    <w:rsid w:val="00251AC0"/>
    <w:rsid w:val="002651B5"/>
    <w:rsid w:val="00274532"/>
    <w:rsid w:val="00285CB3"/>
    <w:rsid w:val="002A164B"/>
    <w:rsid w:val="002C03D8"/>
    <w:rsid w:val="002C26E6"/>
    <w:rsid w:val="002D57A9"/>
    <w:rsid w:val="00315335"/>
    <w:rsid w:val="00353877"/>
    <w:rsid w:val="003603A7"/>
    <w:rsid w:val="0037668F"/>
    <w:rsid w:val="003B71BF"/>
    <w:rsid w:val="003C4D3F"/>
    <w:rsid w:val="00416335"/>
    <w:rsid w:val="00452741"/>
    <w:rsid w:val="00455643"/>
    <w:rsid w:val="004742C8"/>
    <w:rsid w:val="0048277A"/>
    <w:rsid w:val="00490D63"/>
    <w:rsid w:val="004A30FB"/>
    <w:rsid w:val="004A781C"/>
    <w:rsid w:val="004C3A71"/>
    <w:rsid w:val="004E2D14"/>
    <w:rsid w:val="0052282F"/>
    <w:rsid w:val="0055099C"/>
    <w:rsid w:val="00556D14"/>
    <w:rsid w:val="005639E7"/>
    <w:rsid w:val="005B7BB3"/>
    <w:rsid w:val="005C2A99"/>
    <w:rsid w:val="005D5FE4"/>
    <w:rsid w:val="006049C9"/>
    <w:rsid w:val="00616853"/>
    <w:rsid w:val="00656522"/>
    <w:rsid w:val="00674ADF"/>
    <w:rsid w:val="006768B8"/>
    <w:rsid w:val="00693C77"/>
    <w:rsid w:val="006D151B"/>
    <w:rsid w:val="006D33CC"/>
    <w:rsid w:val="006E3AE5"/>
    <w:rsid w:val="006F01A3"/>
    <w:rsid w:val="00706174"/>
    <w:rsid w:val="00714874"/>
    <w:rsid w:val="00746EC1"/>
    <w:rsid w:val="0076047D"/>
    <w:rsid w:val="0078615C"/>
    <w:rsid w:val="007A69AC"/>
    <w:rsid w:val="00812C9F"/>
    <w:rsid w:val="0081314C"/>
    <w:rsid w:val="008242F0"/>
    <w:rsid w:val="008510F0"/>
    <w:rsid w:val="008535B2"/>
    <w:rsid w:val="00873F67"/>
    <w:rsid w:val="00876D88"/>
    <w:rsid w:val="008B3E94"/>
    <w:rsid w:val="008C31AB"/>
    <w:rsid w:val="008D2035"/>
    <w:rsid w:val="008E2475"/>
    <w:rsid w:val="008F2736"/>
    <w:rsid w:val="008F6DBB"/>
    <w:rsid w:val="0090790E"/>
    <w:rsid w:val="00912D28"/>
    <w:rsid w:val="00916B39"/>
    <w:rsid w:val="00921A74"/>
    <w:rsid w:val="00926F30"/>
    <w:rsid w:val="00937013"/>
    <w:rsid w:val="00955F6A"/>
    <w:rsid w:val="00957470"/>
    <w:rsid w:val="00957758"/>
    <w:rsid w:val="00985E19"/>
    <w:rsid w:val="00985F1E"/>
    <w:rsid w:val="00992BCF"/>
    <w:rsid w:val="009937CF"/>
    <w:rsid w:val="009A1072"/>
    <w:rsid w:val="009B20B2"/>
    <w:rsid w:val="009B26DA"/>
    <w:rsid w:val="009C0512"/>
    <w:rsid w:val="00A17EB8"/>
    <w:rsid w:val="00A268FB"/>
    <w:rsid w:val="00A35CD1"/>
    <w:rsid w:val="00A700CF"/>
    <w:rsid w:val="00A86E8E"/>
    <w:rsid w:val="00A87DFF"/>
    <w:rsid w:val="00AC002A"/>
    <w:rsid w:val="00AC1472"/>
    <w:rsid w:val="00AD731B"/>
    <w:rsid w:val="00AF3F7D"/>
    <w:rsid w:val="00B21FBF"/>
    <w:rsid w:val="00B3002E"/>
    <w:rsid w:val="00B54697"/>
    <w:rsid w:val="00B5594D"/>
    <w:rsid w:val="00B56011"/>
    <w:rsid w:val="00B64DCB"/>
    <w:rsid w:val="00B725C1"/>
    <w:rsid w:val="00BB0510"/>
    <w:rsid w:val="00BD008B"/>
    <w:rsid w:val="00BD15D2"/>
    <w:rsid w:val="00BD3DFF"/>
    <w:rsid w:val="00BF364D"/>
    <w:rsid w:val="00C03670"/>
    <w:rsid w:val="00C31D71"/>
    <w:rsid w:val="00C35BD3"/>
    <w:rsid w:val="00C512F1"/>
    <w:rsid w:val="00C72FFA"/>
    <w:rsid w:val="00C85C84"/>
    <w:rsid w:val="00C96EBF"/>
    <w:rsid w:val="00D032B3"/>
    <w:rsid w:val="00D222AD"/>
    <w:rsid w:val="00D27BE5"/>
    <w:rsid w:val="00D70AF3"/>
    <w:rsid w:val="00D7584B"/>
    <w:rsid w:val="00D834F1"/>
    <w:rsid w:val="00D86C2B"/>
    <w:rsid w:val="00D94BDD"/>
    <w:rsid w:val="00D9560D"/>
    <w:rsid w:val="00DC7E08"/>
    <w:rsid w:val="00DE4889"/>
    <w:rsid w:val="00E5472B"/>
    <w:rsid w:val="00E57C42"/>
    <w:rsid w:val="00E65911"/>
    <w:rsid w:val="00E76D9B"/>
    <w:rsid w:val="00EB4B8F"/>
    <w:rsid w:val="00EF229D"/>
    <w:rsid w:val="00F0712C"/>
    <w:rsid w:val="00F4172E"/>
    <w:rsid w:val="00F5134F"/>
    <w:rsid w:val="00F560FE"/>
    <w:rsid w:val="00F648ED"/>
    <w:rsid w:val="00F64CF7"/>
    <w:rsid w:val="00F74012"/>
    <w:rsid w:val="00F80F31"/>
    <w:rsid w:val="00F82C8F"/>
    <w:rsid w:val="00F82E8E"/>
    <w:rsid w:val="00F957FA"/>
    <w:rsid w:val="00FA6168"/>
    <w:rsid w:val="00FB2942"/>
    <w:rsid w:val="00FB432D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table" w:customStyle="1" w:styleId="LightList-Accent12">
    <w:name w:val="Light List - Accent 12"/>
    <w:basedOn w:val="TableNormal"/>
    <w:uiPriority w:val="61"/>
    <w:rsid w:val="00C0367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BD29-6622-4BB2-A1E7-5344B5CC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481</TotalTime>
  <Pages>7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8149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Creager, Kathleen</cp:lastModifiedBy>
  <cp:revision>24</cp:revision>
  <cp:lastPrinted>2011-03-21T13:34:00Z</cp:lastPrinted>
  <dcterms:created xsi:type="dcterms:W3CDTF">2012-07-11T20:31:00Z</dcterms:created>
  <dcterms:modified xsi:type="dcterms:W3CDTF">2014-01-07T13:15:00Z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Flash Test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FlsTst</vt:lpwstr>
  </property>
  <property fmtid="{D5CDD505-2E9C-101B-9397-08002B2CF9AE}" pid="6" name="Product Line">
    <vt:lpwstr>Gen II+ EPS EA3</vt:lpwstr>
  </property>
</Properties>
</file>