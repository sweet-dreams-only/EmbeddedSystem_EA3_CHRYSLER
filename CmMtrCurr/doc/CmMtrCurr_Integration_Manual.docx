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6569C0">
        <w:t>CmMtrCurr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DD1F6E">
        <w:fldChar w:fldCharType="begin"/>
      </w:r>
      <w:r w:rsidR="004A781C">
        <w:instrText xml:space="preserve"> DOCVARIABLE "MDDRevNum" \* MERGEFORMAT </w:instrText>
      </w:r>
      <w:r w:rsidR="00DD1F6E">
        <w:fldChar w:fldCharType="end"/>
      </w:r>
      <w:r w:rsidR="00DD1F6E">
        <w:fldChar w:fldCharType="begin"/>
      </w:r>
      <w:r w:rsidR="004A781C">
        <w:instrText xml:space="preserve"> DOCVARIABLE "MDDRevNum" \* MERGEFORMAT </w:instrText>
      </w:r>
      <w:r w:rsidR="00DD1F6E">
        <w:fldChar w:fldCharType="end"/>
      </w:r>
    </w:p>
    <w:p w:rsidR="00060C2A" w:rsidRDefault="00DD1F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6151392" w:history="1">
        <w:r w:rsidR="00060C2A" w:rsidRPr="00D7460E">
          <w:rPr>
            <w:rStyle w:val="Hyperlink"/>
            <w:noProof/>
          </w:rPr>
          <w:t>1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Dependencies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393" w:history="1">
        <w:r w:rsidR="00060C2A" w:rsidRPr="00D7460E">
          <w:rPr>
            <w:rStyle w:val="Hyperlink"/>
            <w:noProof/>
          </w:rPr>
          <w:t>1.1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SWCs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394" w:history="1">
        <w:r w:rsidR="00060C2A" w:rsidRPr="00D7460E">
          <w:rPr>
            <w:rStyle w:val="Hyperlink"/>
            <w:noProof/>
          </w:rPr>
          <w:t>1.2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Functions to be provided to Integration Project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395" w:history="1">
        <w:r w:rsidR="00060C2A" w:rsidRPr="00D7460E">
          <w:rPr>
            <w:rStyle w:val="Hyperlink"/>
            <w:noProof/>
          </w:rPr>
          <w:t>2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Configuration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396" w:history="1">
        <w:r w:rsidR="00060C2A" w:rsidRPr="00D7460E">
          <w:rPr>
            <w:rStyle w:val="Hyperlink"/>
            <w:noProof/>
          </w:rPr>
          <w:t>2.1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Build Time Config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397" w:history="1">
        <w:r w:rsidR="00060C2A" w:rsidRPr="00D7460E">
          <w:rPr>
            <w:rStyle w:val="Hyperlink"/>
            <w:noProof/>
          </w:rPr>
          <w:t>2.2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Configuration Files to be provided by Integration Project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398" w:history="1">
        <w:r w:rsidR="00060C2A" w:rsidRPr="00D7460E">
          <w:rPr>
            <w:rStyle w:val="Hyperlink"/>
            <w:noProof/>
          </w:rPr>
          <w:t>2.2.1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Da Vinci Config Configuration Changes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399" w:history="1">
        <w:r w:rsidR="00060C2A" w:rsidRPr="00D7460E">
          <w:rPr>
            <w:rStyle w:val="Hyperlink"/>
            <w:noProof/>
          </w:rPr>
          <w:t>2.2.2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Manual Configuration Changes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0" w:history="1">
        <w:r w:rsidR="00060C2A" w:rsidRPr="00D7460E">
          <w:rPr>
            <w:rStyle w:val="Hyperlink"/>
            <w:noProof/>
          </w:rPr>
          <w:t>3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Integration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1" w:history="1">
        <w:r w:rsidR="00060C2A" w:rsidRPr="00D7460E">
          <w:rPr>
            <w:rStyle w:val="Hyperlink"/>
            <w:noProof/>
          </w:rPr>
          <w:t>3.1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Required Global Data Inputs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2" w:history="1">
        <w:r w:rsidR="00060C2A" w:rsidRPr="00D7460E">
          <w:rPr>
            <w:rStyle w:val="Hyperlink"/>
            <w:noProof/>
          </w:rPr>
          <w:t>3.2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Specific Include Path present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3" w:history="1">
        <w:r w:rsidR="00060C2A" w:rsidRPr="00D7460E">
          <w:rPr>
            <w:rStyle w:val="Hyperlink"/>
            <w:noProof/>
          </w:rPr>
          <w:t>4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Runnable Scheduling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4" w:history="1">
        <w:r w:rsidR="00060C2A" w:rsidRPr="00D7460E">
          <w:rPr>
            <w:rStyle w:val="Hyperlink"/>
            <w:noProof/>
          </w:rPr>
          <w:t>5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Memory Mapping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5" w:history="1">
        <w:r w:rsidR="00060C2A" w:rsidRPr="00D7460E">
          <w:rPr>
            <w:rStyle w:val="Hyperlink"/>
            <w:noProof/>
          </w:rPr>
          <w:t>5.1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Mapping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6" w:history="1">
        <w:r w:rsidR="00060C2A" w:rsidRPr="00D7460E">
          <w:rPr>
            <w:rStyle w:val="Hyperlink"/>
            <w:noProof/>
          </w:rPr>
          <w:t>5.2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Usage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7" w:history="1">
        <w:r w:rsidR="00060C2A" w:rsidRPr="00D7460E">
          <w:rPr>
            <w:rStyle w:val="Hyperlink"/>
            <w:noProof/>
          </w:rPr>
          <w:t>5.3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RTE NvM Blocks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8" w:history="1">
        <w:r w:rsidR="00060C2A" w:rsidRPr="00D7460E">
          <w:rPr>
            <w:rStyle w:val="Hyperlink"/>
            <w:noProof/>
          </w:rPr>
          <w:t>5.4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Non RTE NvM Blocks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09" w:history="1">
        <w:r w:rsidR="00060C2A" w:rsidRPr="00D7460E">
          <w:rPr>
            <w:rStyle w:val="Hyperlink"/>
            <w:noProof/>
          </w:rPr>
          <w:t>6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Compiler Settings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10" w:history="1">
        <w:r w:rsidR="00060C2A" w:rsidRPr="00D7460E">
          <w:rPr>
            <w:rStyle w:val="Hyperlink"/>
            <w:noProof/>
          </w:rPr>
          <w:t>6.1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Preprocessor MACRO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11" w:history="1">
        <w:r w:rsidR="00060C2A" w:rsidRPr="00D7460E">
          <w:rPr>
            <w:rStyle w:val="Hyperlink"/>
            <w:noProof/>
          </w:rPr>
          <w:t>6.2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Optimization Settings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C2A" w:rsidRDefault="00DD1F6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6151412" w:history="1">
        <w:r w:rsidR="00060C2A" w:rsidRPr="00D7460E">
          <w:rPr>
            <w:rStyle w:val="Hyperlink"/>
            <w:noProof/>
          </w:rPr>
          <w:t>7</w:t>
        </w:r>
        <w:r w:rsidR="00060C2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0C2A" w:rsidRPr="00D7460E">
          <w:rPr>
            <w:rStyle w:val="Hyperlink"/>
            <w:noProof/>
          </w:rPr>
          <w:t>Revision Control Log</w:t>
        </w:r>
        <w:r w:rsidR="00060C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0C2A">
          <w:rPr>
            <w:noProof/>
            <w:webHidden/>
          </w:rPr>
          <w:instrText xml:space="preserve"> PAGEREF _Toc366151412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0C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0668" w:rsidRDefault="00DD1F6E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6151392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6151393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8E2475" w:rsidP="00DE03FA"/>
        </w:tc>
        <w:tc>
          <w:tcPr>
            <w:tcW w:w="6138" w:type="dxa"/>
          </w:tcPr>
          <w:p w:rsidR="008E2475" w:rsidRDefault="009E65F9" w:rsidP="002A2283">
            <w:pPr>
              <w:cnfStyle w:val="000000100000"/>
            </w:pPr>
            <w:r>
              <w:t xml:space="preserve"> </w:t>
            </w:r>
          </w:p>
        </w:tc>
      </w:tr>
    </w:tbl>
    <w:p w:rsidR="00FB0FEA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002748" w:rsidP="004527BC">
      <w:pPr>
        <w:pStyle w:val="Heading2"/>
      </w:pPr>
      <w:bookmarkStart w:id="2" w:name="_Toc366151394"/>
      <w:r>
        <w:t xml:space="preserve">Functions to be provided </w:t>
      </w:r>
      <w:r w:rsidR="00E17CA7">
        <w:t>to</w:t>
      </w:r>
      <w:r>
        <w:t xml:space="preserve"> Integration Project</w:t>
      </w:r>
      <w:bookmarkEnd w:id="2"/>
    </w:p>
    <w:p w:rsidR="007F33A7" w:rsidRDefault="007F33A7">
      <w:pPr>
        <w:spacing w:after="0"/>
      </w:pPr>
    </w:p>
    <w:p w:rsidR="004527BC" w:rsidRDefault="00B638C6">
      <w:pPr>
        <w:spacing w:after="0"/>
        <w:rPr>
          <w:rFonts w:ascii="Arial" w:hAnsi="Arial"/>
          <w:b/>
          <w:kern w:val="28"/>
          <w:sz w:val="28"/>
        </w:rPr>
      </w:pPr>
      <w:r w:rsidRPr="00060C2A">
        <w:t>CurrDQPer1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66151395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6151396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0D28B1" w:rsidRDefault="000D28B1" w:rsidP="005C7476">
      <w:pPr>
        <w:pStyle w:val="Heading2"/>
      </w:pPr>
      <w:bookmarkStart w:id="5" w:name="_Toc366151397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FB0FEA" w:rsidRDefault="006569C0">
      <w:proofErr w:type="spellStart"/>
      <w:r>
        <w:t>CmMtrCurr</w:t>
      </w:r>
      <w:r w:rsidR="002A2283">
        <w:t>_Cfg</w:t>
      </w:r>
      <w:r w:rsidR="002A2283" w:rsidRPr="002A2283">
        <w:t>.h</w:t>
      </w:r>
      <w:proofErr w:type="spellEnd"/>
      <w:r w:rsidR="002A2283">
        <w:t xml:space="preserve"> </w:t>
      </w:r>
      <w:proofErr w:type="gramStart"/>
      <w:r w:rsidR="002A2283">
        <w:t>(</w:t>
      </w:r>
      <w:r w:rsidR="00670880">
        <w:t xml:space="preserve"> </w:t>
      </w:r>
      <w:r w:rsidR="002A2283">
        <w:t>Refer</w:t>
      </w:r>
      <w:proofErr w:type="gramEnd"/>
      <w:r w:rsidR="002A2283">
        <w:t xml:space="preserve"> </w:t>
      </w:r>
      <w:proofErr w:type="spellStart"/>
      <w:r>
        <w:t>CmMtrCurr</w:t>
      </w:r>
      <w:r w:rsidR="002A2283" w:rsidRPr="002A2283">
        <w:t>_Cfg_Template.h</w:t>
      </w:r>
      <w:proofErr w:type="spellEnd"/>
      <w:r w:rsidR="002A2283">
        <w:t xml:space="preserve"> in tools folder)</w:t>
      </w:r>
    </w:p>
    <w:p w:rsidR="007F33A7" w:rsidRDefault="007F33A7">
      <w:r>
        <w:t xml:space="preserve">(Data synchronization must be provided at the integration level between 2 ms periodic and Motor Control ISR </w:t>
      </w:r>
      <w:proofErr w:type="spellStart"/>
      <w:r>
        <w:t>Periodic</w:t>
      </w:r>
      <w:r w:rsidR="003D5D0B">
        <w:t>’</w:t>
      </w:r>
      <w:r>
        <w:t>s</w:t>
      </w:r>
      <w:proofErr w:type="spellEnd"/>
      <w:r>
        <w:t>)</w:t>
      </w:r>
    </w:p>
    <w:p w:rsidR="007F33A7" w:rsidRDefault="007F33A7">
      <w:r>
        <w:t xml:space="preserve">Outputs from the </w:t>
      </w:r>
      <w:proofErr w:type="spellStart"/>
      <w:r w:rsidR="006569C0">
        <w:t>CmMtrCurr</w:t>
      </w:r>
      <w:proofErr w:type="spellEnd"/>
      <w:r>
        <w:t xml:space="preserve"> (Motor Control ISR) </w:t>
      </w:r>
      <w:r w:rsidR="00060C2A">
        <w:t>periodic must</w:t>
      </w:r>
      <w:r>
        <w:t xml:space="preserve"> be synchronized with </w:t>
      </w:r>
      <w:proofErr w:type="gramStart"/>
      <w:r>
        <w:t>the  outputs</w:t>
      </w:r>
      <w:proofErr w:type="gramEnd"/>
      <w:r>
        <w:t xml:space="preserve"> from </w:t>
      </w:r>
    </w:p>
    <w:p w:rsidR="007F33A7" w:rsidRDefault="007F33A7">
      <w:r>
        <w:t>ES51 Signal correction outputs (Motor Control ISR) and buffered and mapped to 2 ms Task.</w:t>
      </w:r>
    </w:p>
    <w:p w:rsidR="003D5D0B" w:rsidRDefault="007F33A7" w:rsidP="00060C2A">
      <w:r>
        <w:t xml:space="preserve"> </w:t>
      </w:r>
    </w:p>
    <w:p w:rsidR="003D5D0B" w:rsidRDefault="003D5D0B"/>
    <w:p w:rsidR="00670880" w:rsidRDefault="00670880" w:rsidP="00670880"/>
    <w:p w:rsidR="002A2283" w:rsidRDefault="002A2283"/>
    <w:p w:rsidR="00FB0FEA" w:rsidRDefault="008B2656">
      <w:pPr>
        <w:pStyle w:val="Heading3"/>
      </w:pPr>
      <w:bookmarkStart w:id="8" w:name="_Toc366151398"/>
      <w:bookmarkStart w:id="9" w:name="OLE_LINK12"/>
      <w:bookmarkStart w:id="10" w:name="OLE_LINK13"/>
      <w:proofErr w:type="spellStart"/>
      <w:r>
        <w:t>Da</w:t>
      </w:r>
      <w:proofErr w:type="spellEnd"/>
      <w:r>
        <w:t xml:space="preserve"> Vinci </w:t>
      </w:r>
      <w:proofErr w:type="spellStart"/>
      <w:r>
        <w:t>Config</w:t>
      </w:r>
      <w:proofErr w:type="spellEnd"/>
      <w:r>
        <w:t xml:space="preserve"> </w:t>
      </w:r>
      <w:r w:rsidR="00EE5444">
        <w:t>Configuration Changes</w:t>
      </w:r>
      <w:bookmarkEnd w:id="8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bookmarkEnd w:id="6"/>
          <w:bookmarkEnd w:id="7"/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7C4C59" w:rsidRDefault="00060C2A" w:rsidP="00DE03FA">
            <w:r w:rsidRPr="00060C2A">
              <w:t>MTRCURRPHASEBC</w:t>
            </w:r>
          </w:p>
        </w:tc>
        <w:tc>
          <w:tcPr>
            <w:tcW w:w="4200" w:type="dxa"/>
          </w:tcPr>
          <w:p w:rsidR="00F122CF" w:rsidRPr="001C67A3" w:rsidRDefault="00060C2A" w:rsidP="00DE03FA">
            <w:pPr>
              <w:cnfStyle w:val="000000100000"/>
            </w:pPr>
            <w:proofErr w:type="spellStart"/>
            <w:r>
              <w:t>PhaseB</w:t>
            </w:r>
            <w:proofErr w:type="spellEnd"/>
            <w:r>
              <w:t xml:space="preserve"> and Phase C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/>
            </w:pPr>
          </w:p>
        </w:tc>
      </w:tr>
      <w:tr w:rsidR="00060C2A" w:rsidTr="00F122CF">
        <w:trPr>
          <w:trHeight w:val="322"/>
        </w:trPr>
        <w:tc>
          <w:tcPr>
            <w:cnfStyle w:val="001000000000"/>
            <w:tcW w:w="3539" w:type="dxa"/>
          </w:tcPr>
          <w:p w:rsidR="00060C2A" w:rsidRPr="00060C2A" w:rsidRDefault="00060C2A" w:rsidP="00DE03FA">
            <w:r>
              <w:t>MTRCURRPHASE</w:t>
            </w:r>
            <w:r w:rsidRPr="00060C2A">
              <w:t>C</w:t>
            </w:r>
            <w:r>
              <w:t>B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000000"/>
            </w:pPr>
            <w:proofErr w:type="spellStart"/>
            <w:r>
              <w:t>PhaseC</w:t>
            </w:r>
            <w:proofErr w:type="spellEnd"/>
            <w:r>
              <w:t xml:space="preserve"> and Phase B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000000"/>
            </w:pPr>
          </w:p>
        </w:tc>
      </w:tr>
      <w:tr w:rsidR="00060C2A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060C2A" w:rsidRPr="00060C2A" w:rsidRDefault="00060C2A" w:rsidP="00DE03FA">
            <w:r w:rsidRPr="00060C2A">
              <w:t>MTRCURR</w:t>
            </w:r>
            <w:r>
              <w:t>PHASEA</w:t>
            </w:r>
            <w:r w:rsidRPr="00060C2A">
              <w:t>C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100000"/>
            </w:pPr>
            <w:proofErr w:type="spellStart"/>
            <w:r>
              <w:t>PhaseA</w:t>
            </w:r>
            <w:proofErr w:type="spellEnd"/>
            <w:r>
              <w:t xml:space="preserve"> and Phase C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100000"/>
            </w:pPr>
          </w:p>
        </w:tc>
      </w:tr>
      <w:tr w:rsidR="00060C2A" w:rsidTr="00F122CF">
        <w:trPr>
          <w:trHeight w:val="322"/>
        </w:trPr>
        <w:tc>
          <w:tcPr>
            <w:cnfStyle w:val="001000000000"/>
            <w:tcW w:w="3539" w:type="dxa"/>
          </w:tcPr>
          <w:p w:rsidR="00060C2A" w:rsidRPr="00060C2A" w:rsidRDefault="00060C2A" w:rsidP="00DE03FA">
            <w:r>
              <w:t>MTRCURRPHASE</w:t>
            </w:r>
            <w:r w:rsidRPr="00060C2A">
              <w:t>C</w:t>
            </w:r>
            <w:r>
              <w:t>A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000000"/>
            </w:pPr>
            <w:proofErr w:type="spellStart"/>
            <w:r>
              <w:t>PhaseC</w:t>
            </w:r>
            <w:proofErr w:type="spellEnd"/>
            <w:r>
              <w:t xml:space="preserve"> and Phase A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000000"/>
            </w:pPr>
          </w:p>
        </w:tc>
      </w:tr>
      <w:tr w:rsidR="00060C2A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060C2A" w:rsidRPr="00060C2A" w:rsidRDefault="00060C2A" w:rsidP="00060C2A">
            <w:r>
              <w:t>MTRCURRPHASEAB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100000"/>
            </w:pPr>
            <w:proofErr w:type="spellStart"/>
            <w:r>
              <w:t>PhaseA</w:t>
            </w:r>
            <w:proofErr w:type="spellEnd"/>
            <w:r>
              <w:t xml:space="preserve"> and Phase B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100000"/>
            </w:pPr>
          </w:p>
        </w:tc>
      </w:tr>
      <w:tr w:rsidR="00060C2A" w:rsidTr="00F122CF">
        <w:trPr>
          <w:trHeight w:val="322"/>
        </w:trPr>
        <w:tc>
          <w:tcPr>
            <w:cnfStyle w:val="001000000000"/>
            <w:tcW w:w="3539" w:type="dxa"/>
          </w:tcPr>
          <w:p w:rsidR="00060C2A" w:rsidRPr="00060C2A" w:rsidRDefault="00060C2A" w:rsidP="00DE03FA">
            <w:r w:rsidRPr="00060C2A">
              <w:t>MTRCURRPHASE</w:t>
            </w:r>
            <w:r>
              <w:t>BA</w:t>
            </w:r>
          </w:p>
        </w:tc>
        <w:tc>
          <w:tcPr>
            <w:tcW w:w="4200" w:type="dxa"/>
          </w:tcPr>
          <w:p w:rsidR="00060C2A" w:rsidRPr="001C67A3" w:rsidRDefault="00060C2A" w:rsidP="00060C2A">
            <w:pPr>
              <w:cnfStyle w:val="000000000000"/>
            </w:pPr>
            <w:proofErr w:type="spellStart"/>
            <w:r>
              <w:t>PhaseB</w:t>
            </w:r>
            <w:proofErr w:type="spellEnd"/>
            <w:r>
              <w:t xml:space="preserve"> and Phase A used in </w:t>
            </w:r>
            <w:proofErr w:type="spellStart"/>
            <w:r>
              <w:t>Curr</w:t>
            </w:r>
            <w:proofErr w:type="spellEnd"/>
            <w:r>
              <w:t xml:space="preserve"> Measurement </w:t>
            </w:r>
          </w:p>
        </w:tc>
        <w:tc>
          <w:tcPr>
            <w:tcW w:w="1117" w:type="dxa"/>
          </w:tcPr>
          <w:p w:rsidR="00060C2A" w:rsidRDefault="00060C2A" w:rsidP="00DE03FA">
            <w:pPr>
              <w:cnfStyle w:val="000000000000"/>
            </w:pPr>
          </w:p>
        </w:tc>
      </w:tr>
    </w:tbl>
    <w:bookmarkEnd w:id="9"/>
    <w:bookmarkEnd w:id="10"/>
    <w:p w:rsidR="000D28B1" w:rsidRDefault="00060C2A" w:rsidP="004527BC">
      <w:r>
        <w:t xml:space="preserve">Note: Only one of the </w:t>
      </w:r>
      <w:proofErr w:type="gramStart"/>
      <w:r>
        <w:t>configuration</w:t>
      </w:r>
      <w:proofErr w:type="gramEnd"/>
      <w:r>
        <w:t xml:space="preserve"> can be selected based on the requirements</w:t>
      </w:r>
      <w:r w:rsidR="00B638C6">
        <w:t xml:space="preserve">. Make sure order matches </w:t>
      </w:r>
      <w:proofErr w:type="spellStart"/>
      <w:r w:rsidR="00B638C6">
        <w:t>oreder</w:t>
      </w:r>
      <w:proofErr w:type="spellEnd"/>
      <w:r w:rsidR="00B638C6">
        <w:t xml:space="preserve"> in </w:t>
      </w:r>
      <w:proofErr w:type="gramStart"/>
      <w:r w:rsidR="00B638C6">
        <w:t>ADC  data</w:t>
      </w:r>
      <w:proofErr w:type="gramEnd"/>
      <w:r w:rsidR="00B638C6">
        <w:t xml:space="preserve"> read  </w:t>
      </w:r>
      <w:proofErr w:type="spellStart"/>
      <w:r w:rsidR="00B638C6">
        <w:t>ie</w:t>
      </w:r>
      <w:proofErr w:type="spellEnd"/>
      <w:r w:rsidR="00B638C6" w:rsidRPr="00B638C6">
        <w:t xml:space="preserve"> </w:t>
      </w:r>
      <w:r w:rsidR="00B638C6" w:rsidRPr="00060C2A">
        <w:t>MTRCURRPHASE</w:t>
      </w:r>
      <w:r w:rsidR="00B638C6" w:rsidRPr="00B638C6">
        <w:rPr>
          <w:color w:val="FF0000"/>
        </w:rPr>
        <w:t>BC</w:t>
      </w:r>
      <w:r w:rsidR="00B638C6">
        <w:t xml:space="preserve"> -   “</w:t>
      </w:r>
      <w:r w:rsidR="00B638C6" w:rsidRPr="00B638C6">
        <w:rPr>
          <w:color w:val="FF0000"/>
        </w:rPr>
        <w:t>BC</w:t>
      </w:r>
      <w:r w:rsidR="00B638C6">
        <w:t>” represents current_1 is phase B and current_2 is phase C  .</w:t>
      </w:r>
      <w:r>
        <w:t xml:space="preserve"> </w:t>
      </w:r>
    </w:p>
    <w:p w:rsidR="00060C2A" w:rsidRDefault="00060C2A" w:rsidP="004527BC"/>
    <w:p w:rsidR="008B2656" w:rsidRPr="00F122CF" w:rsidRDefault="008B2656" w:rsidP="008B2656">
      <w:pPr>
        <w:pStyle w:val="Heading3"/>
      </w:pPr>
      <w:bookmarkStart w:id="11" w:name="_Toc366151399"/>
      <w:r>
        <w:t xml:space="preserve">Manual </w:t>
      </w:r>
      <w:bookmarkStart w:id="12" w:name="OLE_LINK22"/>
      <w:bookmarkStart w:id="13" w:name="OLE_LINK23"/>
      <w:bookmarkStart w:id="14" w:name="OLE_LINK24"/>
      <w:r w:rsidR="00EE5444">
        <w:t>Configuration Changes</w:t>
      </w:r>
      <w:bookmarkEnd w:id="11"/>
      <w:bookmarkEnd w:id="12"/>
      <w:bookmarkEnd w:id="13"/>
      <w:bookmarkEnd w:id="14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8B2656" w:rsidTr="00E271F0">
        <w:trPr>
          <w:cnfStyle w:val="100000000000"/>
        </w:trPr>
        <w:tc>
          <w:tcPr>
            <w:cnfStyle w:val="001000000000"/>
            <w:tcW w:w="3539" w:type="dxa"/>
          </w:tcPr>
          <w:p w:rsidR="008B2656" w:rsidRDefault="008B2656" w:rsidP="00E271F0">
            <w:r>
              <w:t>Constant</w:t>
            </w:r>
          </w:p>
        </w:tc>
        <w:tc>
          <w:tcPr>
            <w:tcW w:w="4200" w:type="dxa"/>
          </w:tcPr>
          <w:p w:rsidR="008B2656" w:rsidRDefault="008B2656" w:rsidP="00E271F0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E271F0">
            <w:pPr>
              <w:cnfStyle w:val="100000000000"/>
            </w:pPr>
            <w:r>
              <w:t>SWC</w:t>
            </w:r>
          </w:p>
        </w:tc>
      </w:tr>
      <w:tr w:rsidR="008B2656" w:rsidTr="00E271F0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8B2656" w:rsidRPr="007C4C59" w:rsidRDefault="00060C2A" w:rsidP="002A2283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2A2283">
            <w:pPr>
              <w:cnfStyle w:val="000000100000"/>
            </w:pPr>
          </w:p>
        </w:tc>
        <w:tc>
          <w:tcPr>
            <w:tcW w:w="1117" w:type="dxa"/>
          </w:tcPr>
          <w:p w:rsidR="008B2656" w:rsidRDefault="008B2656" w:rsidP="00E271F0">
            <w:pPr>
              <w:cnfStyle w:val="000000100000"/>
            </w:pPr>
          </w:p>
        </w:tc>
      </w:tr>
      <w:tr w:rsidR="002A2283" w:rsidTr="00E271F0">
        <w:trPr>
          <w:trHeight w:val="322"/>
        </w:trPr>
        <w:tc>
          <w:tcPr>
            <w:cnfStyle w:val="001000000000"/>
            <w:tcW w:w="3539" w:type="dxa"/>
          </w:tcPr>
          <w:p w:rsidR="002A2283" w:rsidRPr="002A2283" w:rsidRDefault="002A2283" w:rsidP="00E271F0"/>
        </w:tc>
        <w:tc>
          <w:tcPr>
            <w:tcW w:w="4200" w:type="dxa"/>
          </w:tcPr>
          <w:p w:rsidR="002A2283" w:rsidRPr="001C67A3" w:rsidRDefault="002A2283" w:rsidP="00E271F0">
            <w:pPr>
              <w:cnfStyle w:val="000000000000"/>
            </w:pPr>
          </w:p>
        </w:tc>
        <w:tc>
          <w:tcPr>
            <w:tcW w:w="1117" w:type="dxa"/>
          </w:tcPr>
          <w:p w:rsidR="002A2283" w:rsidRDefault="002A2283" w:rsidP="00E271F0">
            <w:pPr>
              <w:cnfStyle w:val="000000000000"/>
            </w:pPr>
          </w:p>
        </w:tc>
      </w:tr>
      <w:tr w:rsidR="00F75AE3" w:rsidTr="00E271F0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75AE3" w:rsidRPr="002A2283" w:rsidRDefault="00F75AE3" w:rsidP="00E271F0"/>
        </w:tc>
        <w:tc>
          <w:tcPr>
            <w:tcW w:w="4200" w:type="dxa"/>
          </w:tcPr>
          <w:p w:rsidR="00F75AE3" w:rsidRPr="002A2283" w:rsidRDefault="00F75AE3" w:rsidP="00E271F0">
            <w:pPr>
              <w:cnfStyle w:val="000000100000"/>
            </w:pPr>
          </w:p>
        </w:tc>
        <w:tc>
          <w:tcPr>
            <w:tcW w:w="1117" w:type="dxa"/>
          </w:tcPr>
          <w:p w:rsidR="00F75AE3" w:rsidRDefault="00F75AE3" w:rsidP="00E271F0">
            <w:pPr>
              <w:cnfStyle w:val="000000100000"/>
            </w:pPr>
          </w:p>
        </w:tc>
      </w:tr>
      <w:tr w:rsidR="00F75AE3" w:rsidTr="00E271F0">
        <w:trPr>
          <w:trHeight w:val="322"/>
        </w:trPr>
        <w:tc>
          <w:tcPr>
            <w:cnfStyle w:val="001000000000"/>
            <w:tcW w:w="3539" w:type="dxa"/>
          </w:tcPr>
          <w:p w:rsidR="00F75AE3" w:rsidRPr="002A2283" w:rsidRDefault="00F75AE3" w:rsidP="00C770A4"/>
        </w:tc>
        <w:tc>
          <w:tcPr>
            <w:tcW w:w="4200" w:type="dxa"/>
          </w:tcPr>
          <w:p w:rsidR="00F75AE3" w:rsidRPr="002A2283" w:rsidRDefault="00F75AE3" w:rsidP="00E271F0">
            <w:pPr>
              <w:cnfStyle w:val="000000000000"/>
            </w:pPr>
          </w:p>
        </w:tc>
        <w:tc>
          <w:tcPr>
            <w:tcW w:w="1117" w:type="dxa"/>
          </w:tcPr>
          <w:p w:rsidR="00F75AE3" w:rsidRDefault="00F75AE3" w:rsidP="00E271F0">
            <w:pPr>
              <w:cnfStyle w:val="000000000000"/>
            </w:pPr>
          </w:p>
        </w:tc>
      </w:tr>
      <w:tr w:rsidR="00F75AE3" w:rsidTr="00E271F0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75AE3" w:rsidRPr="002A2283" w:rsidRDefault="00F75AE3" w:rsidP="00E271F0"/>
        </w:tc>
        <w:tc>
          <w:tcPr>
            <w:tcW w:w="4200" w:type="dxa"/>
          </w:tcPr>
          <w:p w:rsidR="00F75AE3" w:rsidRPr="002A2283" w:rsidRDefault="00F75AE3" w:rsidP="00E271F0">
            <w:pPr>
              <w:cnfStyle w:val="000000100000"/>
            </w:pPr>
          </w:p>
        </w:tc>
        <w:tc>
          <w:tcPr>
            <w:tcW w:w="1117" w:type="dxa"/>
          </w:tcPr>
          <w:p w:rsidR="00F75AE3" w:rsidRDefault="00F75AE3" w:rsidP="00E271F0">
            <w:pPr>
              <w:cnfStyle w:val="000000100000"/>
            </w:pPr>
          </w:p>
        </w:tc>
      </w:tr>
      <w:tr w:rsidR="00F75AE3" w:rsidTr="00E271F0">
        <w:trPr>
          <w:trHeight w:val="322"/>
        </w:trPr>
        <w:tc>
          <w:tcPr>
            <w:cnfStyle w:val="001000000000"/>
            <w:tcW w:w="3539" w:type="dxa"/>
          </w:tcPr>
          <w:p w:rsidR="00F75AE3" w:rsidRPr="002A2283" w:rsidRDefault="00F75AE3" w:rsidP="00C770A4"/>
        </w:tc>
        <w:tc>
          <w:tcPr>
            <w:tcW w:w="4200" w:type="dxa"/>
          </w:tcPr>
          <w:p w:rsidR="00F75AE3" w:rsidRPr="002A2283" w:rsidRDefault="00F75AE3" w:rsidP="00E271F0">
            <w:pPr>
              <w:cnfStyle w:val="000000000000"/>
            </w:pPr>
          </w:p>
        </w:tc>
        <w:tc>
          <w:tcPr>
            <w:tcW w:w="1117" w:type="dxa"/>
          </w:tcPr>
          <w:p w:rsidR="00F75AE3" w:rsidRDefault="00F75AE3" w:rsidP="00E271F0">
            <w:pPr>
              <w:cnfStyle w:val="00000000000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5" w:name="_Toc366151400"/>
      <w:r>
        <w:lastRenderedPageBreak/>
        <w:t>Integration</w:t>
      </w:r>
      <w:bookmarkEnd w:id="15"/>
    </w:p>
    <w:p w:rsidR="00701150" w:rsidRDefault="00B82469" w:rsidP="00836AC1">
      <w:pPr>
        <w:pStyle w:val="Heading2"/>
      </w:pPr>
      <w:bookmarkStart w:id="16" w:name="_Toc366151401"/>
      <w:r>
        <w:t xml:space="preserve">Required </w:t>
      </w:r>
      <w:r w:rsidR="00701150">
        <w:t>Global Data</w:t>
      </w:r>
      <w:r>
        <w:t xml:space="preserve"> Inputs</w:t>
      </w:r>
      <w:bookmarkEnd w:id="16"/>
    </w:p>
    <w:p w:rsidR="002A2283" w:rsidRDefault="002A2283" w:rsidP="002A2283"/>
    <w:p w:rsidR="00060C2A" w:rsidRPr="002A2283" w:rsidRDefault="00060C2A" w:rsidP="002A2283"/>
    <w:p w:rsidR="002A2283" w:rsidRDefault="002A2283" w:rsidP="00701150"/>
    <w:p w:rsidR="00836AC1" w:rsidRDefault="00783C14" w:rsidP="00836AC1">
      <w:pPr>
        <w:pStyle w:val="Heading2"/>
      </w:pPr>
      <w:bookmarkStart w:id="17" w:name="_Toc366151402"/>
      <w:r>
        <w:t xml:space="preserve">Specific </w:t>
      </w:r>
      <w:r w:rsidR="00DC10CD">
        <w:t>Include Path</w:t>
      </w:r>
      <w:r>
        <w:t xml:space="preserve"> present</w:t>
      </w:r>
      <w:bookmarkEnd w:id="17"/>
    </w:p>
    <w:p w:rsidR="004527BC" w:rsidRDefault="002A2283">
      <w:pPr>
        <w:spacing w:after="0"/>
        <w:rPr>
          <w:rFonts w:ascii="Arial" w:hAnsi="Arial"/>
          <w:b/>
          <w:kern w:val="28"/>
          <w:sz w:val="28"/>
        </w:rPr>
      </w:pPr>
      <w:r>
        <w:t>Yes</w:t>
      </w:r>
      <w:r w:rsidR="004527BC">
        <w:br w:type="page"/>
      </w:r>
    </w:p>
    <w:p w:rsidR="005C2A99" w:rsidRDefault="005C2A99" w:rsidP="005C2A99">
      <w:pPr>
        <w:pStyle w:val="Heading1"/>
      </w:pPr>
      <w:bookmarkStart w:id="18" w:name="_Toc366151403"/>
      <w:proofErr w:type="spellStart"/>
      <w:r>
        <w:lastRenderedPageBreak/>
        <w:t>Runnable</w:t>
      </w:r>
      <w:proofErr w:type="spellEnd"/>
      <w:r>
        <w:t xml:space="preserve"> Scheduling</w:t>
      </w:r>
      <w:bookmarkEnd w:id="18"/>
      <w:r w:rsidR="00783C14">
        <w:t xml:space="preserve"> </w:t>
      </w:r>
    </w:p>
    <w:p w:rsidR="005C2A99" w:rsidRDefault="005C2A99" w:rsidP="005C2A99">
      <w:r>
        <w:t xml:space="preserve">This section specifies the required </w:t>
      </w:r>
      <w:proofErr w:type="spellStart"/>
      <w:r>
        <w:t>runnable</w:t>
      </w:r>
      <w:proofErr w:type="spellEnd"/>
      <w:r>
        <w:t xml:space="preserve">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638B9" w:rsidTr="00E271F0">
        <w:trPr>
          <w:cnfStyle w:val="100000000000"/>
        </w:trPr>
        <w:tc>
          <w:tcPr>
            <w:cnfStyle w:val="001000000000"/>
            <w:tcW w:w="2249" w:type="dxa"/>
          </w:tcPr>
          <w:p w:rsidR="00F638B9" w:rsidRDefault="00F638B9" w:rsidP="00E271F0">
            <w:r>
              <w:t>Init</w:t>
            </w:r>
          </w:p>
        </w:tc>
        <w:tc>
          <w:tcPr>
            <w:tcW w:w="4835" w:type="dxa"/>
          </w:tcPr>
          <w:p w:rsidR="00F638B9" w:rsidRDefault="00F638B9" w:rsidP="00E271F0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E271F0">
            <w:pPr>
              <w:cnfStyle w:val="100000000000"/>
            </w:pPr>
            <w:r>
              <w:t>Trigger</w:t>
            </w:r>
          </w:p>
        </w:tc>
      </w:tr>
      <w:tr w:rsidR="00F638B9" w:rsidTr="00E271F0">
        <w:trPr>
          <w:cnfStyle w:val="000000100000"/>
        </w:trPr>
        <w:tc>
          <w:tcPr>
            <w:cnfStyle w:val="001000000000"/>
            <w:tcW w:w="2249" w:type="dxa"/>
          </w:tcPr>
          <w:p w:rsidR="00F638B9" w:rsidRDefault="006569C0" w:rsidP="00F638B9">
            <w:proofErr w:type="spellStart"/>
            <w:r>
              <w:t>CmMtrCurr</w:t>
            </w:r>
            <w:r w:rsidR="002A2283" w:rsidRPr="002A2283">
              <w:t>_Init</w:t>
            </w:r>
            <w:proofErr w:type="spellEnd"/>
          </w:p>
        </w:tc>
        <w:tc>
          <w:tcPr>
            <w:tcW w:w="4835" w:type="dxa"/>
          </w:tcPr>
          <w:p w:rsidR="00F638B9" w:rsidRDefault="00F638B9" w:rsidP="00E271F0">
            <w:pPr>
              <w:cnfStyle w:val="00000010000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F638B9" w:rsidP="00E271F0">
            <w:pPr>
              <w:cnfStyle w:val="000000100000"/>
            </w:pPr>
            <w:bookmarkStart w:id="19" w:name="OLE_LINK65"/>
            <w:bookmarkStart w:id="20" w:name="OLE_LINK66"/>
            <w:r>
              <w:t>RTE</w:t>
            </w:r>
            <w:bookmarkEnd w:id="19"/>
            <w:bookmarkEnd w:id="20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50821" w:rsidTr="00F50821">
        <w:trPr>
          <w:cnfStyle w:val="100000000000"/>
        </w:trPr>
        <w:tc>
          <w:tcPr>
            <w:cnfStyle w:val="001000000000"/>
            <w:tcW w:w="2249" w:type="dxa"/>
          </w:tcPr>
          <w:p w:rsidR="00F50821" w:rsidRDefault="00F50821" w:rsidP="00E271F0">
            <w:proofErr w:type="spellStart"/>
            <w:r>
              <w:t>Runnable</w:t>
            </w:r>
            <w:proofErr w:type="spellEnd"/>
          </w:p>
        </w:tc>
        <w:tc>
          <w:tcPr>
            <w:tcW w:w="4835" w:type="dxa"/>
          </w:tcPr>
          <w:p w:rsidR="00F50821" w:rsidRDefault="00F50821" w:rsidP="00E271F0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E271F0">
            <w:pPr>
              <w:cnfStyle w:val="100000000000"/>
            </w:pPr>
            <w:r>
              <w:t>Trigger</w:t>
            </w:r>
          </w:p>
        </w:tc>
      </w:tr>
      <w:tr w:rsidR="002A2283" w:rsidTr="00F50821">
        <w:trPr>
          <w:cnfStyle w:val="000000100000"/>
        </w:trPr>
        <w:tc>
          <w:tcPr>
            <w:cnfStyle w:val="001000000000"/>
            <w:tcW w:w="2249" w:type="dxa"/>
          </w:tcPr>
          <w:p w:rsidR="002A2283" w:rsidRDefault="006569C0" w:rsidP="00F638B9">
            <w:bookmarkStart w:id="21" w:name="OLE_LINK63"/>
            <w:bookmarkStart w:id="22" w:name="OLE_LINK64"/>
            <w:bookmarkStart w:id="23" w:name="OLE_LINK67"/>
            <w:r>
              <w:t>CmMtrCurr</w:t>
            </w:r>
            <w:r w:rsidR="002A2283" w:rsidRPr="002A2283">
              <w:t>_Per2</w:t>
            </w:r>
          </w:p>
        </w:tc>
        <w:tc>
          <w:tcPr>
            <w:tcW w:w="4835" w:type="dxa"/>
          </w:tcPr>
          <w:p w:rsidR="002A2283" w:rsidRDefault="002A2283" w:rsidP="00AD699E">
            <w:pPr>
              <w:cnfStyle w:val="000000100000"/>
            </w:pPr>
            <w:r>
              <w:t xml:space="preserve"> None</w:t>
            </w:r>
          </w:p>
        </w:tc>
        <w:tc>
          <w:tcPr>
            <w:tcW w:w="1772" w:type="dxa"/>
          </w:tcPr>
          <w:p w:rsidR="002A2283" w:rsidRDefault="002A2283" w:rsidP="004840AA">
            <w:pPr>
              <w:cnfStyle w:val="000000100000"/>
            </w:pPr>
            <w:r w:rsidRPr="00F70DE3">
              <w:t>RTE</w:t>
            </w:r>
            <w:r>
              <w:t>(</w:t>
            </w:r>
            <w:bookmarkStart w:id="24" w:name="OLE_LINK71"/>
            <w:bookmarkStart w:id="25" w:name="OLE_LINK72"/>
            <w:r>
              <w:t>2Mi</w:t>
            </w:r>
            <w:r w:rsidR="004840AA">
              <w:t>lli</w:t>
            </w:r>
            <w:r>
              <w:t>S)</w:t>
            </w:r>
            <w:bookmarkEnd w:id="24"/>
            <w:bookmarkEnd w:id="25"/>
          </w:p>
        </w:tc>
      </w:tr>
      <w:bookmarkEnd w:id="21"/>
      <w:bookmarkEnd w:id="22"/>
      <w:bookmarkEnd w:id="23"/>
      <w:tr w:rsidR="002A2283" w:rsidTr="00F50821">
        <w:tc>
          <w:tcPr>
            <w:cnfStyle w:val="001000000000"/>
            <w:tcW w:w="2249" w:type="dxa"/>
          </w:tcPr>
          <w:p w:rsidR="002A2283" w:rsidRDefault="006569C0" w:rsidP="00060C2A">
            <w:r>
              <w:t>CmMtrCurr</w:t>
            </w:r>
            <w:r w:rsidR="002A2283" w:rsidRPr="002A2283">
              <w:t>_Per</w:t>
            </w:r>
            <w:r w:rsidR="00060C2A">
              <w:t>1</w:t>
            </w:r>
          </w:p>
        </w:tc>
        <w:tc>
          <w:tcPr>
            <w:tcW w:w="4835" w:type="dxa"/>
          </w:tcPr>
          <w:p w:rsidR="002A2283" w:rsidRDefault="002A2283" w:rsidP="00E271F0">
            <w:pPr>
              <w:cnfStyle w:val="000000000000"/>
            </w:pPr>
            <w:r>
              <w:t xml:space="preserve"> None</w:t>
            </w:r>
          </w:p>
        </w:tc>
        <w:tc>
          <w:tcPr>
            <w:tcW w:w="1772" w:type="dxa"/>
          </w:tcPr>
          <w:p w:rsidR="002A2283" w:rsidRDefault="002A2283" w:rsidP="004840AA">
            <w:pPr>
              <w:cnfStyle w:val="000000000000"/>
            </w:pPr>
            <w:r w:rsidRPr="00F70DE3">
              <w:t>RTE</w:t>
            </w:r>
            <w:r w:rsidR="00670880">
              <w:t xml:space="preserve">(100 </w:t>
            </w:r>
            <w:proofErr w:type="spellStart"/>
            <w:r w:rsidR="009C2B7C">
              <w:t>M</w:t>
            </w:r>
            <w:r w:rsidR="004840AA">
              <w:t>illi</w:t>
            </w:r>
            <w:r w:rsidR="009C2B7C">
              <w:t>S</w:t>
            </w:r>
            <w:proofErr w:type="spellEnd"/>
            <w:r w:rsidR="009C2B7C">
              <w:t>)</w:t>
            </w:r>
          </w:p>
        </w:tc>
      </w:tr>
      <w:tr w:rsidR="002A2283" w:rsidTr="00F50821">
        <w:trPr>
          <w:cnfStyle w:val="000000100000"/>
        </w:trPr>
        <w:tc>
          <w:tcPr>
            <w:cnfStyle w:val="001000000000"/>
            <w:tcW w:w="2249" w:type="dxa"/>
          </w:tcPr>
          <w:p w:rsidR="002A2283" w:rsidRDefault="00060C2A" w:rsidP="00E271F0">
            <w:r w:rsidRPr="00060C2A">
              <w:t>CurrDQPer1</w:t>
            </w:r>
          </w:p>
        </w:tc>
        <w:tc>
          <w:tcPr>
            <w:tcW w:w="4835" w:type="dxa"/>
          </w:tcPr>
          <w:p w:rsidR="00060C2A" w:rsidRDefault="002A2283" w:rsidP="00060C2A">
            <w:pPr>
              <w:cnfStyle w:val="000000100000"/>
            </w:pPr>
            <w:r>
              <w:t xml:space="preserve"> </w:t>
            </w:r>
            <w:r w:rsidR="00060C2A">
              <w:t xml:space="preserve">After </w:t>
            </w:r>
            <w:proofErr w:type="spellStart"/>
            <w:r w:rsidR="00060C2A">
              <w:t>DigMSB</w:t>
            </w:r>
            <w:proofErr w:type="spellEnd"/>
            <w:r w:rsidR="00F75AE3">
              <w:t xml:space="preserve"> Signal processing </w:t>
            </w:r>
          </w:p>
          <w:p w:rsidR="00F75AE3" w:rsidRDefault="00F75AE3" w:rsidP="002A2283">
            <w:pPr>
              <w:cnfStyle w:val="000000100000"/>
            </w:pPr>
          </w:p>
        </w:tc>
        <w:tc>
          <w:tcPr>
            <w:tcW w:w="1772" w:type="dxa"/>
          </w:tcPr>
          <w:p w:rsidR="002A2283" w:rsidRDefault="002A2283" w:rsidP="00E271F0">
            <w:pPr>
              <w:cnfStyle w:val="000000100000"/>
            </w:pPr>
            <w:r>
              <w:t xml:space="preserve">ISR </w:t>
            </w:r>
            <w:bookmarkStart w:id="26" w:name="OLE_LINK68"/>
            <w:bookmarkStart w:id="27" w:name="OLE_LINK69"/>
            <w:bookmarkStart w:id="28" w:name="OLE_LINK70"/>
            <w:r>
              <w:t>(50MicroS)</w:t>
            </w:r>
            <w:bookmarkEnd w:id="26"/>
            <w:bookmarkEnd w:id="27"/>
            <w:bookmarkEnd w:id="28"/>
          </w:p>
        </w:tc>
      </w:tr>
      <w:tr w:rsidR="002A2283" w:rsidTr="00F50821">
        <w:tc>
          <w:tcPr>
            <w:cnfStyle w:val="001000000000"/>
            <w:tcW w:w="2249" w:type="dxa"/>
          </w:tcPr>
          <w:p w:rsidR="002A2283" w:rsidRDefault="002A2283" w:rsidP="00E271F0"/>
        </w:tc>
        <w:tc>
          <w:tcPr>
            <w:tcW w:w="4835" w:type="dxa"/>
          </w:tcPr>
          <w:p w:rsidR="002A2283" w:rsidRDefault="002A2283" w:rsidP="00E271F0">
            <w:pPr>
              <w:cnfStyle w:val="000000000000"/>
            </w:pPr>
          </w:p>
        </w:tc>
        <w:tc>
          <w:tcPr>
            <w:tcW w:w="1772" w:type="dxa"/>
          </w:tcPr>
          <w:p w:rsidR="002A2283" w:rsidRDefault="002A2283" w:rsidP="00E271F0">
            <w:pPr>
              <w:cnfStyle w:val="000000000000"/>
            </w:pPr>
          </w:p>
        </w:tc>
      </w:tr>
      <w:tr w:rsidR="002A2283" w:rsidTr="00F50821">
        <w:trPr>
          <w:cnfStyle w:val="000000100000"/>
        </w:trPr>
        <w:tc>
          <w:tcPr>
            <w:cnfStyle w:val="001000000000"/>
            <w:tcW w:w="2249" w:type="dxa"/>
          </w:tcPr>
          <w:p w:rsidR="002A2283" w:rsidRDefault="002A2283" w:rsidP="00F638B9"/>
        </w:tc>
        <w:tc>
          <w:tcPr>
            <w:tcW w:w="4835" w:type="dxa"/>
          </w:tcPr>
          <w:p w:rsidR="002A2283" w:rsidRDefault="002A2283" w:rsidP="00AD699E">
            <w:pPr>
              <w:cnfStyle w:val="000000100000"/>
            </w:pPr>
          </w:p>
        </w:tc>
        <w:tc>
          <w:tcPr>
            <w:tcW w:w="1772" w:type="dxa"/>
          </w:tcPr>
          <w:p w:rsidR="002A2283" w:rsidRDefault="002A2283" w:rsidP="00E271F0">
            <w:pPr>
              <w:cnfStyle w:val="000000100000"/>
            </w:pP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9" w:name="_Toc366151404"/>
      <w:bookmarkStart w:id="30" w:name="OLE_LINK16"/>
      <w:bookmarkStart w:id="31" w:name="OLE_LINK17"/>
      <w:r>
        <w:lastRenderedPageBreak/>
        <w:t>Memory Mapping</w:t>
      </w:r>
      <w:bookmarkEnd w:id="29"/>
    </w:p>
    <w:p w:rsidR="00F80F31" w:rsidRDefault="00F80F31" w:rsidP="00F80F31">
      <w:pPr>
        <w:pStyle w:val="Heading2"/>
      </w:pPr>
      <w:bookmarkStart w:id="32" w:name="_Toc366151405"/>
      <w:bookmarkEnd w:id="30"/>
      <w:bookmarkEnd w:id="31"/>
      <w:r>
        <w:t>Mapping</w:t>
      </w:r>
      <w:bookmarkEnd w:id="32"/>
    </w:p>
    <w:tbl>
      <w:tblPr>
        <w:tblStyle w:val="LightList-Accent11"/>
        <w:tblW w:w="0" w:type="auto"/>
        <w:tblLook w:val="04A0"/>
      </w:tblPr>
      <w:tblGrid>
        <w:gridCol w:w="5561"/>
        <w:gridCol w:w="1492"/>
        <w:gridCol w:w="1803"/>
      </w:tblGrid>
      <w:tr w:rsidR="00836AC1" w:rsidTr="009C2B7C">
        <w:trPr>
          <w:cnfStyle w:val="100000000000"/>
        </w:trPr>
        <w:tc>
          <w:tcPr>
            <w:cnfStyle w:val="001000000000"/>
            <w:tcW w:w="469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764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394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9C2B7C">
        <w:trPr>
          <w:cnfStyle w:val="000000100000"/>
        </w:trPr>
        <w:tc>
          <w:tcPr>
            <w:cnfStyle w:val="001000000000"/>
            <w:tcW w:w="4698" w:type="dxa"/>
          </w:tcPr>
          <w:p w:rsidR="00836AC1" w:rsidRDefault="006569C0" w:rsidP="00DE03FA">
            <w:r>
              <w:t>CMMTRCURR</w:t>
            </w:r>
            <w:r w:rsidR="009C2B7C" w:rsidRPr="009C2B7C">
              <w:t>_START_SEC_VAR_CLEARED_16</w:t>
            </w:r>
          </w:p>
        </w:tc>
        <w:tc>
          <w:tcPr>
            <w:tcW w:w="1764" w:type="dxa"/>
          </w:tcPr>
          <w:p w:rsidR="00836AC1" w:rsidRDefault="00836AC1" w:rsidP="00DE03FA">
            <w:pPr>
              <w:cnfStyle w:val="000000100000"/>
            </w:pPr>
          </w:p>
        </w:tc>
        <w:tc>
          <w:tcPr>
            <w:tcW w:w="2394" w:type="dxa"/>
          </w:tcPr>
          <w:p w:rsidR="00836AC1" w:rsidRDefault="00836AC1" w:rsidP="00DE03FA">
            <w:pPr>
              <w:cnfStyle w:val="000000100000"/>
            </w:pPr>
          </w:p>
        </w:tc>
      </w:tr>
      <w:tr w:rsidR="00050365" w:rsidTr="009C2B7C">
        <w:tc>
          <w:tcPr>
            <w:cnfStyle w:val="001000000000"/>
            <w:tcW w:w="4698" w:type="dxa"/>
          </w:tcPr>
          <w:p w:rsidR="00050365" w:rsidRDefault="006569C0" w:rsidP="00DE03FA">
            <w:bookmarkStart w:id="33" w:name="OLE_LINK73"/>
            <w:bookmarkStart w:id="34" w:name="OLE_LINK74"/>
            <w:r>
              <w:t>CMMTRCURR</w:t>
            </w:r>
            <w:r w:rsidR="009C2B7C" w:rsidRPr="009C2B7C">
              <w:t>_START_SEC_VAR_CLEARED_</w:t>
            </w:r>
            <w:r w:rsidR="009C2B7C">
              <w:t>8</w:t>
            </w:r>
            <w:bookmarkEnd w:id="33"/>
            <w:bookmarkEnd w:id="34"/>
          </w:p>
        </w:tc>
        <w:tc>
          <w:tcPr>
            <w:tcW w:w="1764" w:type="dxa"/>
          </w:tcPr>
          <w:p w:rsidR="00050365" w:rsidRDefault="00050365" w:rsidP="00DE03FA">
            <w:pPr>
              <w:cnfStyle w:val="000000000000"/>
            </w:pPr>
          </w:p>
        </w:tc>
        <w:tc>
          <w:tcPr>
            <w:tcW w:w="2394" w:type="dxa"/>
          </w:tcPr>
          <w:p w:rsidR="00050365" w:rsidRDefault="00050365" w:rsidP="00DE03FA">
            <w:pPr>
              <w:cnfStyle w:val="000000000000"/>
            </w:pPr>
          </w:p>
        </w:tc>
      </w:tr>
      <w:tr w:rsidR="009C2B7C" w:rsidTr="009C2B7C">
        <w:trPr>
          <w:cnfStyle w:val="000000100000"/>
        </w:trPr>
        <w:tc>
          <w:tcPr>
            <w:cnfStyle w:val="001000000000"/>
            <w:tcW w:w="4698" w:type="dxa"/>
          </w:tcPr>
          <w:p w:rsidR="009C2B7C" w:rsidRPr="009C2B7C" w:rsidRDefault="006569C0" w:rsidP="00DE03FA">
            <w:bookmarkStart w:id="35" w:name="OLE_LINK75"/>
            <w:bookmarkStart w:id="36" w:name="OLE_LINK76"/>
            <w:r>
              <w:t>CMMTRCURR</w:t>
            </w:r>
            <w:r w:rsidR="009C2B7C" w:rsidRPr="009C2B7C">
              <w:t>_START_SEC_VAR_CLEARED_</w:t>
            </w:r>
            <w:r w:rsidR="009C2B7C">
              <w:t>BOOLEAN</w:t>
            </w:r>
            <w:bookmarkEnd w:id="35"/>
            <w:bookmarkEnd w:id="36"/>
          </w:p>
        </w:tc>
        <w:tc>
          <w:tcPr>
            <w:tcW w:w="1764" w:type="dxa"/>
          </w:tcPr>
          <w:p w:rsidR="009C2B7C" w:rsidRDefault="009C2B7C" w:rsidP="00DE03FA">
            <w:pPr>
              <w:cnfStyle w:val="000000100000"/>
            </w:pPr>
          </w:p>
        </w:tc>
        <w:tc>
          <w:tcPr>
            <w:tcW w:w="2394" w:type="dxa"/>
          </w:tcPr>
          <w:p w:rsidR="009C2B7C" w:rsidRDefault="009C2B7C" w:rsidP="00DE03FA">
            <w:pPr>
              <w:cnfStyle w:val="000000100000"/>
            </w:pPr>
          </w:p>
        </w:tc>
      </w:tr>
      <w:tr w:rsidR="009C2B7C" w:rsidTr="009C2B7C">
        <w:tc>
          <w:tcPr>
            <w:cnfStyle w:val="001000000000"/>
            <w:tcW w:w="4698" w:type="dxa"/>
          </w:tcPr>
          <w:p w:rsidR="009C2B7C" w:rsidRPr="009C2B7C" w:rsidRDefault="006569C0" w:rsidP="00DE03FA">
            <w:r>
              <w:t>CMMTRCURR</w:t>
            </w:r>
            <w:r w:rsidR="009C2B7C" w:rsidRPr="009C2B7C">
              <w:t>_START_SEC_VAR_CLEARED_</w:t>
            </w:r>
            <w:r w:rsidR="009C2B7C">
              <w:t>32</w:t>
            </w:r>
          </w:p>
        </w:tc>
        <w:tc>
          <w:tcPr>
            <w:tcW w:w="1764" w:type="dxa"/>
          </w:tcPr>
          <w:p w:rsidR="009C2B7C" w:rsidRDefault="009C2B7C" w:rsidP="00DE03FA">
            <w:pPr>
              <w:cnfStyle w:val="000000000000"/>
            </w:pPr>
          </w:p>
        </w:tc>
        <w:tc>
          <w:tcPr>
            <w:tcW w:w="2394" w:type="dxa"/>
          </w:tcPr>
          <w:p w:rsidR="009C2B7C" w:rsidRDefault="009C2B7C" w:rsidP="00DE03FA">
            <w:pPr>
              <w:cnfStyle w:val="000000000000"/>
            </w:pPr>
          </w:p>
        </w:tc>
      </w:tr>
      <w:tr w:rsidR="009C2B7C" w:rsidTr="009C2B7C">
        <w:trPr>
          <w:cnfStyle w:val="000000100000"/>
        </w:trPr>
        <w:tc>
          <w:tcPr>
            <w:cnfStyle w:val="001000000000"/>
            <w:tcW w:w="4698" w:type="dxa"/>
          </w:tcPr>
          <w:p w:rsidR="009C2B7C" w:rsidRPr="009C2B7C" w:rsidRDefault="009C2B7C" w:rsidP="00DE03FA">
            <w:r w:rsidRPr="009C2B7C">
              <w:t>SA_</w:t>
            </w:r>
            <w:r w:rsidR="006569C0">
              <w:t>CMMTRCURR</w:t>
            </w:r>
            <w:r w:rsidRPr="009C2B7C">
              <w:t>_CODE</w:t>
            </w:r>
          </w:p>
        </w:tc>
        <w:tc>
          <w:tcPr>
            <w:tcW w:w="1764" w:type="dxa"/>
          </w:tcPr>
          <w:p w:rsidR="009C2B7C" w:rsidRDefault="009C2B7C" w:rsidP="00DE03FA">
            <w:pPr>
              <w:cnfStyle w:val="000000100000"/>
            </w:pPr>
          </w:p>
        </w:tc>
        <w:tc>
          <w:tcPr>
            <w:tcW w:w="2394" w:type="dxa"/>
          </w:tcPr>
          <w:p w:rsidR="009C2B7C" w:rsidRDefault="009C2B7C" w:rsidP="00DE03FA">
            <w:pPr>
              <w:cnfStyle w:val="000000100000"/>
            </w:pPr>
          </w:p>
        </w:tc>
      </w:tr>
      <w:tr w:rsidR="009C2B7C" w:rsidRPr="00B638C6" w:rsidTr="009C2B7C">
        <w:tc>
          <w:tcPr>
            <w:cnfStyle w:val="001000000000"/>
            <w:tcW w:w="4698" w:type="dxa"/>
          </w:tcPr>
          <w:p w:rsidR="009C2B7C" w:rsidRPr="009C2B7C" w:rsidRDefault="009C2B7C" w:rsidP="00DE03FA">
            <w:pPr>
              <w:rPr>
                <w:lang w:val="fr-FR"/>
              </w:rPr>
            </w:pPr>
            <w:r w:rsidRPr="009C2B7C">
              <w:rPr>
                <w:lang w:val="fr-FR"/>
              </w:rPr>
              <w:t>RTE_START_SEC_SA_</w:t>
            </w:r>
            <w:r w:rsidR="006569C0">
              <w:rPr>
                <w:lang w:val="fr-FR"/>
              </w:rPr>
              <w:t>CMMTRCURR</w:t>
            </w:r>
            <w:r w:rsidRPr="009C2B7C">
              <w:rPr>
                <w:lang w:val="fr-FR"/>
              </w:rPr>
              <w:t>_APPL_CODE</w:t>
            </w:r>
          </w:p>
        </w:tc>
        <w:tc>
          <w:tcPr>
            <w:tcW w:w="1764" w:type="dxa"/>
          </w:tcPr>
          <w:p w:rsidR="009C2B7C" w:rsidRPr="009C2B7C" w:rsidRDefault="009C2B7C" w:rsidP="00DE03FA">
            <w:pPr>
              <w:cnfStyle w:val="000000000000"/>
              <w:rPr>
                <w:lang w:val="fr-FR"/>
              </w:rPr>
            </w:pPr>
          </w:p>
        </w:tc>
        <w:tc>
          <w:tcPr>
            <w:tcW w:w="2394" w:type="dxa"/>
          </w:tcPr>
          <w:p w:rsidR="009C2B7C" w:rsidRPr="009C2B7C" w:rsidRDefault="009C2B7C" w:rsidP="00DE03FA">
            <w:pPr>
              <w:cnfStyle w:val="000000000000"/>
              <w:rPr>
                <w:lang w:val="fr-FR"/>
              </w:rPr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7" w:name="_Toc366151406"/>
      <w:r>
        <w:t>Usage</w:t>
      </w:r>
      <w:bookmarkEnd w:id="37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F80F31" w:rsidP="00DE03FA"/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DD1F6E">
        <w:fldChar w:fldCharType="begin"/>
      </w:r>
      <w:r w:rsidR="00282852">
        <w:instrText xml:space="preserve"> SEQ Table \* ARABIC </w:instrText>
      </w:r>
      <w:r w:rsidR="00DD1F6E">
        <w:fldChar w:fldCharType="separate"/>
      </w:r>
      <w:r w:rsidR="00A03FE3">
        <w:rPr>
          <w:noProof/>
        </w:rPr>
        <w:t>1</w:t>
      </w:r>
      <w:r w:rsidR="00DD1F6E">
        <w:fldChar w:fldCharType="end"/>
      </w:r>
      <w:r>
        <w:t>: ARM Cortex R4 Memory Usage</w:t>
      </w:r>
    </w:p>
    <w:p w:rsidR="006524C1" w:rsidRDefault="002A2283" w:rsidP="006524C1">
      <w:pPr>
        <w:pStyle w:val="Heading2"/>
      </w:pPr>
      <w:bookmarkStart w:id="38" w:name="_Toc366151407"/>
      <w:bookmarkStart w:id="39" w:name="OLE_LINK20"/>
      <w:bookmarkStart w:id="40" w:name="OLE_LINK59"/>
      <w:bookmarkStart w:id="41" w:name="OLE_LINK60"/>
      <w:r>
        <w:t xml:space="preserve">RTE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8"/>
    </w:p>
    <w:tbl>
      <w:tblPr>
        <w:tblStyle w:val="LightList-Accent12"/>
        <w:tblW w:w="0" w:type="auto"/>
        <w:tblLook w:val="04A0"/>
      </w:tblPr>
      <w:tblGrid>
        <w:gridCol w:w="8838"/>
      </w:tblGrid>
      <w:tr w:rsidR="006524C1" w:rsidTr="006524C1">
        <w:trPr>
          <w:cnfStyle w:val="100000000000"/>
        </w:trPr>
        <w:tc>
          <w:tcPr>
            <w:cnfStyle w:val="001000000000"/>
            <w:tcW w:w="8838" w:type="dxa"/>
          </w:tcPr>
          <w:bookmarkEnd w:id="3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/>
        </w:trPr>
        <w:tc>
          <w:tcPr>
            <w:cnfStyle w:val="001000000000"/>
            <w:tcW w:w="8838" w:type="dxa"/>
          </w:tcPr>
          <w:p w:rsidR="006524C1" w:rsidRDefault="002A2283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p w:rsidR="002A2283" w:rsidRDefault="002A2283" w:rsidP="002A2283">
      <w:pPr>
        <w:pStyle w:val="Heading2"/>
      </w:pPr>
      <w:bookmarkStart w:id="42" w:name="_Toc366151408"/>
      <w:r>
        <w:t xml:space="preserve">Non RTE </w:t>
      </w:r>
      <w:proofErr w:type="spellStart"/>
      <w:r>
        <w:t>NvM</w:t>
      </w:r>
      <w:proofErr w:type="spellEnd"/>
      <w:r>
        <w:t xml:space="preserve"> Blocks</w:t>
      </w:r>
      <w:bookmarkEnd w:id="42"/>
    </w:p>
    <w:tbl>
      <w:tblPr>
        <w:tblStyle w:val="LightList-Accent12"/>
        <w:tblW w:w="0" w:type="auto"/>
        <w:tblLook w:val="04A0"/>
      </w:tblPr>
      <w:tblGrid>
        <w:gridCol w:w="8838"/>
      </w:tblGrid>
      <w:tr w:rsidR="002A2283" w:rsidTr="00E271F0">
        <w:trPr>
          <w:cnfStyle w:val="100000000000"/>
        </w:trPr>
        <w:tc>
          <w:tcPr>
            <w:cnfStyle w:val="001000000000"/>
            <w:tcW w:w="8838" w:type="dxa"/>
          </w:tcPr>
          <w:p w:rsidR="002A2283" w:rsidRDefault="002A2283" w:rsidP="00E271F0">
            <w:r>
              <w:t>Block Name</w:t>
            </w:r>
          </w:p>
        </w:tc>
      </w:tr>
      <w:tr w:rsidR="002A2283" w:rsidTr="00E271F0">
        <w:trPr>
          <w:cnfStyle w:val="000000100000"/>
        </w:trPr>
        <w:tc>
          <w:tcPr>
            <w:cnfStyle w:val="001000000000"/>
            <w:tcW w:w="8838" w:type="dxa"/>
          </w:tcPr>
          <w:p w:rsidR="002A2283" w:rsidRDefault="002A2283" w:rsidP="00E271F0">
            <w:r>
              <w:t>None</w:t>
            </w:r>
          </w:p>
        </w:tc>
      </w:tr>
    </w:tbl>
    <w:p w:rsidR="002A2283" w:rsidRDefault="002A2283" w:rsidP="002A2283">
      <w:proofErr w:type="gramStart"/>
      <w:r>
        <w:t>Note :</w:t>
      </w:r>
      <w:proofErr w:type="gramEnd"/>
      <w:r>
        <w:t xml:space="preserve"> Size of the NVM block if configured in developer   </w:t>
      </w:r>
    </w:p>
    <w:p w:rsidR="002A2283" w:rsidRDefault="002A2283" w:rsidP="006524C1"/>
    <w:bookmarkEnd w:id="40"/>
    <w:bookmarkEnd w:id="41"/>
    <w:p w:rsidR="00EE5444" w:rsidRDefault="00EE5444" w:rsidP="006524C1"/>
    <w:p w:rsidR="00EE5444" w:rsidRDefault="00EE5444" w:rsidP="00EE5444">
      <w:pPr>
        <w:pStyle w:val="Heading1"/>
      </w:pPr>
      <w:bookmarkStart w:id="43" w:name="_Toc366151409"/>
      <w:bookmarkStart w:id="44" w:name="OLE_LINK18"/>
      <w:bookmarkStart w:id="45" w:name="OLE_LINK19"/>
      <w:r>
        <w:t>Compiler Settings</w:t>
      </w:r>
      <w:bookmarkEnd w:id="43"/>
    </w:p>
    <w:bookmarkEnd w:id="44"/>
    <w:bookmarkEnd w:id="45"/>
    <w:p w:rsidR="00EE5444" w:rsidRDefault="00EE5444" w:rsidP="00EE5444">
      <w:pPr>
        <w:pStyle w:val="Heading2"/>
      </w:pPr>
      <w:r w:rsidRPr="00EE5444">
        <w:t xml:space="preserve"> </w:t>
      </w:r>
      <w:bookmarkStart w:id="46" w:name="_Toc366151410"/>
      <w:r>
        <w:t>Preprocessor MACRO</w:t>
      </w:r>
      <w:bookmarkEnd w:id="46"/>
    </w:p>
    <w:p w:rsidR="00EE5444" w:rsidRDefault="002A2283" w:rsidP="006524C1">
      <w:bookmarkStart w:id="47" w:name="OLE_LINK21"/>
      <w:r>
        <w:t>None</w:t>
      </w:r>
    </w:p>
    <w:p w:rsidR="00EE5444" w:rsidRDefault="00EE5444" w:rsidP="00EE5444">
      <w:pPr>
        <w:pStyle w:val="Heading2"/>
      </w:pPr>
      <w:bookmarkStart w:id="48" w:name="_Toc366151411"/>
      <w:bookmarkEnd w:id="47"/>
      <w:r>
        <w:t>Optimization Settings</w:t>
      </w:r>
      <w:bookmarkEnd w:id="48"/>
    </w:p>
    <w:p w:rsidR="00EE5444" w:rsidRDefault="002A2283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9" w:name="_Toc366151412"/>
      <w:r>
        <w:lastRenderedPageBreak/>
        <w:t>Revision Control Log</w:t>
      </w:r>
      <w:bookmarkEnd w:id="4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6569C0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7-Sep- </w:t>
            </w:r>
            <w:r w:rsidR="00EE5444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9C2B7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</w:tr>
      <w:tr w:rsidR="00F75AE3" w:rsidTr="004527BC">
        <w:tc>
          <w:tcPr>
            <w:tcW w:w="662" w:type="dxa"/>
          </w:tcPr>
          <w:p w:rsidR="00F75AE3" w:rsidRDefault="00F75AE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86" w:type="dxa"/>
          </w:tcPr>
          <w:p w:rsidR="00F75AE3" w:rsidRDefault="00F75AE3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59" w:type="dxa"/>
          </w:tcPr>
          <w:p w:rsidR="00F75AE3" w:rsidRDefault="00F75AE3" w:rsidP="00EE544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41" w:type="dxa"/>
          </w:tcPr>
          <w:p w:rsidR="00F75AE3" w:rsidRDefault="00F75AE3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70880" w:rsidTr="004527BC">
        <w:tc>
          <w:tcPr>
            <w:tcW w:w="662" w:type="dxa"/>
          </w:tcPr>
          <w:p w:rsidR="00670880" w:rsidRDefault="006708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86" w:type="dxa"/>
          </w:tcPr>
          <w:p w:rsidR="00670880" w:rsidRDefault="006708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59" w:type="dxa"/>
          </w:tcPr>
          <w:p w:rsidR="00670880" w:rsidRDefault="00670880" w:rsidP="00EE544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41" w:type="dxa"/>
          </w:tcPr>
          <w:p w:rsidR="00670880" w:rsidRDefault="006708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169A2" w:rsidTr="004527BC">
        <w:tc>
          <w:tcPr>
            <w:tcW w:w="662" w:type="dxa"/>
          </w:tcPr>
          <w:p w:rsidR="009169A2" w:rsidRDefault="009169A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86" w:type="dxa"/>
          </w:tcPr>
          <w:p w:rsidR="009169A2" w:rsidRDefault="009169A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59" w:type="dxa"/>
          </w:tcPr>
          <w:p w:rsidR="009169A2" w:rsidRDefault="009169A2" w:rsidP="00EE544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41" w:type="dxa"/>
          </w:tcPr>
          <w:p w:rsidR="009169A2" w:rsidRDefault="009169A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D7E" w:rsidRDefault="00D05D7E">
      <w:r>
        <w:separator/>
      </w:r>
    </w:p>
  </w:endnote>
  <w:endnote w:type="continuationSeparator" w:id="0">
    <w:p w:rsidR="00D05D7E" w:rsidRDefault="00D05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D7E" w:rsidRDefault="00D05D7E">
      <w:r>
        <w:separator/>
      </w:r>
    </w:p>
  </w:footnote>
  <w:footnote w:type="continuationSeparator" w:id="0">
    <w:p w:rsidR="00D05D7E" w:rsidRDefault="00D05D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9146" w:type="dxa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406"/>
      <w:gridCol w:w="1350"/>
    </w:tblGrid>
    <w:tr w:rsidR="00DE03FA" w:rsidTr="006569C0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6569C0">
          <w:pPr>
            <w:pStyle w:val="Header"/>
          </w:pPr>
          <w:proofErr w:type="spellStart"/>
          <w:r>
            <w:t>CmMtrCurr</w:t>
          </w:r>
          <w:proofErr w:type="spellEnd"/>
        </w:p>
        <w:p w:rsidR="00DE03FA" w:rsidRDefault="00DD1F6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406" w:type="dxa"/>
        </w:tcPr>
        <w:p w:rsidR="00DE03FA" w:rsidRDefault="00DE03FA" w:rsidP="009169A2">
          <w:pPr>
            <w:pStyle w:val="Header"/>
          </w:pPr>
          <w:r>
            <w:t>Revision:</w:t>
          </w:r>
          <w:r w:rsidR="006569C0">
            <w:t>1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 w:rsidTr="006569C0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406" w:type="dxa"/>
        </w:tcPr>
        <w:p w:rsidR="00DE03FA" w:rsidRDefault="00DE03FA" w:rsidP="006569C0">
          <w:pPr>
            <w:pStyle w:val="Header"/>
          </w:pPr>
          <w:r>
            <w:t>Rev. Date:</w:t>
          </w:r>
          <w:r w:rsidR="006569C0">
            <w:t>07- Sep</w:t>
          </w:r>
          <w:r w:rsidR="00DD39E6">
            <w:t>-13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 w:rsidTr="006569C0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9C2B7C">
          <w:pPr>
            <w:pStyle w:val="Header"/>
          </w:pPr>
          <w:r>
            <w:t>nzt9hv</w:t>
          </w:r>
        </w:p>
      </w:tc>
      <w:tc>
        <w:tcPr>
          <w:tcW w:w="1406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DD1F6E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638C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638C6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6211"/>
    <w:rsid w:val="0002741B"/>
    <w:rsid w:val="00035442"/>
    <w:rsid w:val="00036AF7"/>
    <w:rsid w:val="00050365"/>
    <w:rsid w:val="0005501E"/>
    <w:rsid w:val="00060C2A"/>
    <w:rsid w:val="00072C76"/>
    <w:rsid w:val="000A78A4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80830"/>
    <w:rsid w:val="00190B33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10C"/>
    <w:rsid w:val="0020722A"/>
    <w:rsid w:val="00251AC0"/>
    <w:rsid w:val="00264E9B"/>
    <w:rsid w:val="002651B5"/>
    <w:rsid w:val="00274532"/>
    <w:rsid w:val="00275B51"/>
    <w:rsid w:val="00282852"/>
    <w:rsid w:val="00285CB3"/>
    <w:rsid w:val="00295CD1"/>
    <w:rsid w:val="00297784"/>
    <w:rsid w:val="002A2283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939"/>
    <w:rsid w:val="003C4D3F"/>
    <w:rsid w:val="003D5D0B"/>
    <w:rsid w:val="003D7910"/>
    <w:rsid w:val="003F5475"/>
    <w:rsid w:val="00416335"/>
    <w:rsid w:val="004527BC"/>
    <w:rsid w:val="00460C24"/>
    <w:rsid w:val="00477FF8"/>
    <w:rsid w:val="004825AF"/>
    <w:rsid w:val="004840AA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569C0"/>
    <w:rsid w:val="00666850"/>
    <w:rsid w:val="00670880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0362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7F33A7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169A2"/>
    <w:rsid w:val="00916B39"/>
    <w:rsid w:val="0092194D"/>
    <w:rsid w:val="00937013"/>
    <w:rsid w:val="00941CFE"/>
    <w:rsid w:val="00942F40"/>
    <w:rsid w:val="00955F6A"/>
    <w:rsid w:val="00957470"/>
    <w:rsid w:val="00987833"/>
    <w:rsid w:val="009B20B2"/>
    <w:rsid w:val="009C1FC9"/>
    <w:rsid w:val="009C2B7C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638C6"/>
    <w:rsid w:val="00B70668"/>
    <w:rsid w:val="00B725C1"/>
    <w:rsid w:val="00B82469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526B9"/>
    <w:rsid w:val="00C72FFA"/>
    <w:rsid w:val="00C770A4"/>
    <w:rsid w:val="00C85C84"/>
    <w:rsid w:val="00C918D1"/>
    <w:rsid w:val="00CA3406"/>
    <w:rsid w:val="00CC05FD"/>
    <w:rsid w:val="00CE642A"/>
    <w:rsid w:val="00D032B3"/>
    <w:rsid w:val="00D05D7E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A68F2"/>
    <w:rsid w:val="00DC10CD"/>
    <w:rsid w:val="00DC7E08"/>
    <w:rsid w:val="00DD1F6E"/>
    <w:rsid w:val="00DD39E6"/>
    <w:rsid w:val="00DD6CAA"/>
    <w:rsid w:val="00DE03FA"/>
    <w:rsid w:val="00DE4889"/>
    <w:rsid w:val="00E17CA7"/>
    <w:rsid w:val="00E271F0"/>
    <w:rsid w:val="00E35057"/>
    <w:rsid w:val="00E374F8"/>
    <w:rsid w:val="00E509F1"/>
    <w:rsid w:val="00E5472B"/>
    <w:rsid w:val="00E5482D"/>
    <w:rsid w:val="00E57C42"/>
    <w:rsid w:val="00E65911"/>
    <w:rsid w:val="00E706BE"/>
    <w:rsid w:val="00E76D9B"/>
    <w:rsid w:val="00E915B6"/>
    <w:rsid w:val="00E91ADF"/>
    <w:rsid w:val="00EA783D"/>
    <w:rsid w:val="00ED15E6"/>
    <w:rsid w:val="00EE5444"/>
    <w:rsid w:val="00F122CF"/>
    <w:rsid w:val="00F15676"/>
    <w:rsid w:val="00F50821"/>
    <w:rsid w:val="00F638B9"/>
    <w:rsid w:val="00F648ED"/>
    <w:rsid w:val="00F64CF7"/>
    <w:rsid w:val="00F75AE3"/>
    <w:rsid w:val="00F80F31"/>
    <w:rsid w:val="00F82E8E"/>
    <w:rsid w:val="00F957FA"/>
    <w:rsid w:val="00FB0FEA"/>
    <w:rsid w:val="00FB2942"/>
    <w:rsid w:val="00FB432D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5084A-8F95-42FD-A429-E2672B0C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7098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4801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nzt9hv</cp:lastModifiedBy>
  <cp:revision>3</cp:revision>
  <cp:lastPrinted>2011-03-21T13:34:00Z</cp:lastPrinted>
  <dcterms:created xsi:type="dcterms:W3CDTF">2013-05-30T19:59:00Z</dcterms:created>
  <dcterms:modified xsi:type="dcterms:W3CDTF">2013-09-05T19:08:00Z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