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attachedTemplate r:id="rId1"/>
  <w:trackRevisions/>
  <w:doNotTrackFormatting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4EAA"/>
    <w:rsid w:val="00084BA3"/>
    <w:rsid w:val="000E68F3"/>
    <w:rsid w:val="000F3879"/>
    <w:rsid w:val="00107819"/>
    <w:rsid w:val="00132E4F"/>
    <w:rsid w:val="0013504B"/>
    <w:rsid w:val="00150292"/>
    <w:rsid w:val="001A574F"/>
    <w:rsid w:val="001B60DF"/>
    <w:rsid w:val="001C5037"/>
    <w:rsid w:val="001F09B2"/>
    <w:rsid w:val="001F4B99"/>
    <w:rsid w:val="001F7C2A"/>
    <w:rsid w:val="0020722A"/>
    <w:rsid w:val="00251AC0"/>
    <w:rsid w:val="00274F37"/>
    <w:rsid w:val="002A4203"/>
    <w:rsid w:val="002A660B"/>
    <w:rsid w:val="002B0BB7"/>
    <w:rsid w:val="002C03D8"/>
    <w:rsid w:val="002D4A4A"/>
    <w:rsid w:val="002E0A2A"/>
    <w:rsid w:val="003016F4"/>
    <w:rsid w:val="00304EAA"/>
    <w:rsid w:val="00315335"/>
    <w:rsid w:val="003A7364"/>
    <w:rsid w:val="003B7645"/>
    <w:rsid w:val="003C4D3F"/>
    <w:rsid w:val="003D6703"/>
    <w:rsid w:val="0044101D"/>
    <w:rsid w:val="004A433F"/>
    <w:rsid w:val="004A781C"/>
    <w:rsid w:val="004C469B"/>
    <w:rsid w:val="004E7206"/>
    <w:rsid w:val="0059730C"/>
    <w:rsid w:val="005D5FE4"/>
    <w:rsid w:val="005D783D"/>
    <w:rsid w:val="00616853"/>
    <w:rsid w:val="00674ADF"/>
    <w:rsid w:val="006871E5"/>
    <w:rsid w:val="006D33CC"/>
    <w:rsid w:val="006F01A3"/>
    <w:rsid w:val="006F4684"/>
    <w:rsid w:val="00706174"/>
    <w:rsid w:val="00795C82"/>
    <w:rsid w:val="007A69AC"/>
    <w:rsid w:val="007E1700"/>
    <w:rsid w:val="00801926"/>
    <w:rsid w:val="008242F0"/>
    <w:rsid w:val="008535B2"/>
    <w:rsid w:val="00894F1F"/>
    <w:rsid w:val="008967B1"/>
    <w:rsid w:val="008A05D8"/>
    <w:rsid w:val="008B3E94"/>
    <w:rsid w:val="008F0F59"/>
    <w:rsid w:val="008F6DBB"/>
    <w:rsid w:val="00937013"/>
    <w:rsid w:val="00955F6A"/>
    <w:rsid w:val="00957470"/>
    <w:rsid w:val="009B20B2"/>
    <w:rsid w:val="009D0886"/>
    <w:rsid w:val="009E5AD8"/>
    <w:rsid w:val="00A7692A"/>
    <w:rsid w:val="00AD731B"/>
    <w:rsid w:val="00B27BA8"/>
    <w:rsid w:val="00B54697"/>
    <w:rsid w:val="00B65C1F"/>
    <w:rsid w:val="00BB6ACD"/>
    <w:rsid w:val="00BD008B"/>
    <w:rsid w:val="00BD15D2"/>
    <w:rsid w:val="00BD3DFF"/>
    <w:rsid w:val="00BF364D"/>
    <w:rsid w:val="00C1652F"/>
    <w:rsid w:val="00C27645"/>
    <w:rsid w:val="00C35BD3"/>
    <w:rsid w:val="00C5107A"/>
    <w:rsid w:val="00C72FFA"/>
    <w:rsid w:val="00CB6F5E"/>
    <w:rsid w:val="00CC157A"/>
    <w:rsid w:val="00D05A9E"/>
    <w:rsid w:val="00D36E55"/>
    <w:rsid w:val="00D94BDD"/>
    <w:rsid w:val="00DC7E08"/>
    <w:rsid w:val="00DE4889"/>
    <w:rsid w:val="00DF36A3"/>
    <w:rsid w:val="00E1424D"/>
    <w:rsid w:val="00E5472B"/>
    <w:rsid w:val="00E57C42"/>
    <w:rsid w:val="00E66FAE"/>
    <w:rsid w:val="00E872C1"/>
    <w:rsid w:val="00EF4E9E"/>
    <w:rsid w:val="00F10E8F"/>
    <w:rsid w:val="00F141E2"/>
    <w:rsid w:val="00F648ED"/>
    <w:rsid w:val="00F82E8E"/>
    <w:rsid w:val="00F957FA"/>
    <w:rsid w:val="00FB2942"/>
    <w:rsid w:val="00FB432D"/>
    <w:rsid w:val="00FC5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13"/>
    <w:pPr>
      <w:spacing w:after="120"/>
    </w:pPr>
  </w:style>
  <w:style w:type="paragraph" w:styleId="Heading1">
    <w:name w:val="heading 1"/>
    <w:basedOn w:val="Normal"/>
    <w:next w:val="Normal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937013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4EA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E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zx5jd\My%20Documents\Templates\MDD%20Template%20EA3.dotx" TargetMode="Externa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C99490-FCBB-464C-99A4-65EADA28C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EA3.dotx</Template>
  <TotalTime>1</TotalTime>
  <Pages>1</Pages>
  <Words>1110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7426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Owen Tosh (nzx5jd)</dc:creator>
  <cp:keywords/>
  <dc:description/>
  <cp:lastModifiedBy>lz4p8n</cp:lastModifiedBy>
  <cp:revision>4</cp:revision>
  <cp:lastPrinted>2011-03-21T13:34:00Z</cp:lastPrinted>
  <dcterms:created xsi:type="dcterms:W3CDTF">2013-04-15T12:28:00Z</dcterms:created>
  <dcterms:modified xsi:type="dcterms:W3CDTF">2013-04-15T12:29:00Z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Hardware Power Up Sequence</vt:lpwstr>
  </property>
  <property fmtid="{D5CDD505-2E9C-101B-9397-08002B2CF9AE}" pid="3" name="MDDRevNum">
    <vt:lpwstr>5.0</vt:lpwstr>
  </property>
  <property fmtid="{D5CDD505-2E9C-101B-9397-08002B2CF9AE}" pid="4" name="Module Layer">
    <vt:lpwstr>0</vt:lpwstr>
  </property>
  <property fmtid="{D5CDD505-2E9C-101B-9397-08002B2CF9AE}" pid="5" name="Module Name">
    <vt:lpwstr>HwPwUp</vt:lpwstr>
  </property>
  <property fmtid="{D5CDD505-2E9C-101B-9397-08002B2CF9AE}" pid="6" name="Product Line">
    <vt:lpwstr>Gen II+ EPS EA3</vt:lpwstr>
  </property>
</Properties>
</file>