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  <w:num w:numId="11">
    <w:abstractNumId w:val="9"/>
  </w:num>
  <w:num w:numId="12">
    <w:abstractNumId w:val="9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trackRevisions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3BF1"/>
    <w:rsid w:val="00034472"/>
    <w:rsid w:val="0007001D"/>
    <w:rsid w:val="0007046B"/>
    <w:rsid w:val="000A4947"/>
    <w:rsid w:val="000F0DC3"/>
    <w:rsid w:val="000F7608"/>
    <w:rsid w:val="00105C6E"/>
    <w:rsid w:val="001064E6"/>
    <w:rsid w:val="00107819"/>
    <w:rsid w:val="00111113"/>
    <w:rsid w:val="00116136"/>
    <w:rsid w:val="00122954"/>
    <w:rsid w:val="001334B2"/>
    <w:rsid w:val="0013504B"/>
    <w:rsid w:val="00137593"/>
    <w:rsid w:val="00143517"/>
    <w:rsid w:val="0014611B"/>
    <w:rsid w:val="00166251"/>
    <w:rsid w:val="001A574F"/>
    <w:rsid w:val="001B60DF"/>
    <w:rsid w:val="001F09B2"/>
    <w:rsid w:val="001F5DAB"/>
    <w:rsid w:val="0020722A"/>
    <w:rsid w:val="00212DE8"/>
    <w:rsid w:val="002412B7"/>
    <w:rsid w:val="00246699"/>
    <w:rsid w:val="00251AC0"/>
    <w:rsid w:val="0025734D"/>
    <w:rsid w:val="00275EC9"/>
    <w:rsid w:val="00276EF8"/>
    <w:rsid w:val="00287AA2"/>
    <w:rsid w:val="002A269E"/>
    <w:rsid w:val="002A294E"/>
    <w:rsid w:val="002A4D50"/>
    <w:rsid w:val="002C03D8"/>
    <w:rsid w:val="002C28F1"/>
    <w:rsid w:val="002C552E"/>
    <w:rsid w:val="00310685"/>
    <w:rsid w:val="00315335"/>
    <w:rsid w:val="003223B7"/>
    <w:rsid w:val="003339D8"/>
    <w:rsid w:val="00341BD3"/>
    <w:rsid w:val="00342ACF"/>
    <w:rsid w:val="00344F2D"/>
    <w:rsid w:val="003607FD"/>
    <w:rsid w:val="003622C3"/>
    <w:rsid w:val="0037590D"/>
    <w:rsid w:val="00384C02"/>
    <w:rsid w:val="003A163D"/>
    <w:rsid w:val="003B7645"/>
    <w:rsid w:val="003C4D3F"/>
    <w:rsid w:val="003D39B5"/>
    <w:rsid w:val="003E6388"/>
    <w:rsid w:val="003F4455"/>
    <w:rsid w:val="003F7C65"/>
    <w:rsid w:val="00407DDC"/>
    <w:rsid w:val="00412BFE"/>
    <w:rsid w:val="00420732"/>
    <w:rsid w:val="00433AD6"/>
    <w:rsid w:val="004457A0"/>
    <w:rsid w:val="0047533F"/>
    <w:rsid w:val="004A2A6B"/>
    <w:rsid w:val="004A781C"/>
    <w:rsid w:val="004C5E9D"/>
    <w:rsid w:val="004C74D2"/>
    <w:rsid w:val="004D7166"/>
    <w:rsid w:val="00510C02"/>
    <w:rsid w:val="00521854"/>
    <w:rsid w:val="005219D0"/>
    <w:rsid w:val="005268E8"/>
    <w:rsid w:val="005273D7"/>
    <w:rsid w:val="005419E1"/>
    <w:rsid w:val="005534AE"/>
    <w:rsid w:val="00565018"/>
    <w:rsid w:val="005752CA"/>
    <w:rsid w:val="005A2AC6"/>
    <w:rsid w:val="005C3ACB"/>
    <w:rsid w:val="005C3B5A"/>
    <w:rsid w:val="005D5FE4"/>
    <w:rsid w:val="005D783D"/>
    <w:rsid w:val="005D7FA5"/>
    <w:rsid w:val="005E3F0A"/>
    <w:rsid w:val="005E5584"/>
    <w:rsid w:val="005F2426"/>
    <w:rsid w:val="00602C15"/>
    <w:rsid w:val="006122E9"/>
    <w:rsid w:val="00616853"/>
    <w:rsid w:val="00626F54"/>
    <w:rsid w:val="0063774B"/>
    <w:rsid w:val="00644739"/>
    <w:rsid w:val="00671E8E"/>
    <w:rsid w:val="00674ADF"/>
    <w:rsid w:val="00676838"/>
    <w:rsid w:val="006A000B"/>
    <w:rsid w:val="006A2402"/>
    <w:rsid w:val="006D33CC"/>
    <w:rsid w:val="006D7445"/>
    <w:rsid w:val="006F01A3"/>
    <w:rsid w:val="007043ED"/>
    <w:rsid w:val="0070573A"/>
    <w:rsid w:val="00706174"/>
    <w:rsid w:val="00706B00"/>
    <w:rsid w:val="00722989"/>
    <w:rsid w:val="0072345B"/>
    <w:rsid w:val="00723864"/>
    <w:rsid w:val="00756D2D"/>
    <w:rsid w:val="0075736B"/>
    <w:rsid w:val="0076039B"/>
    <w:rsid w:val="007773F1"/>
    <w:rsid w:val="0078096B"/>
    <w:rsid w:val="007857E8"/>
    <w:rsid w:val="007A69AC"/>
    <w:rsid w:val="007C7521"/>
    <w:rsid w:val="0080228E"/>
    <w:rsid w:val="008118F5"/>
    <w:rsid w:val="00813B1E"/>
    <w:rsid w:val="008242F0"/>
    <w:rsid w:val="00831944"/>
    <w:rsid w:val="008365C2"/>
    <w:rsid w:val="008467D6"/>
    <w:rsid w:val="008535B2"/>
    <w:rsid w:val="00856EEC"/>
    <w:rsid w:val="00866E34"/>
    <w:rsid w:val="0088777D"/>
    <w:rsid w:val="008B3E94"/>
    <w:rsid w:val="008B726E"/>
    <w:rsid w:val="008C318E"/>
    <w:rsid w:val="008D666F"/>
    <w:rsid w:val="008E2BB9"/>
    <w:rsid w:val="008F2815"/>
    <w:rsid w:val="008F6DBB"/>
    <w:rsid w:val="008F74DE"/>
    <w:rsid w:val="0090784A"/>
    <w:rsid w:val="00910BF3"/>
    <w:rsid w:val="00922E73"/>
    <w:rsid w:val="00926471"/>
    <w:rsid w:val="00931C02"/>
    <w:rsid w:val="00931CF8"/>
    <w:rsid w:val="00937013"/>
    <w:rsid w:val="009402E1"/>
    <w:rsid w:val="0094318C"/>
    <w:rsid w:val="00953AE8"/>
    <w:rsid w:val="00955F6A"/>
    <w:rsid w:val="00957470"/>
    <w:rsid w:val="0096434B"/>
    <w:rsid w:val="009A24A6"/>
    <w:rsid w:val="009A2847"/>
    <w:rsid w:val="009B20B2"/>
    <w:rsid w:val="009C2CEC"/>
    <w:rsid w:val="00A05E82"/>
    <w:rsid w:val="00A145DC"/>
    <w:rsid w:val="00A15C7E"/>
    <w:rsid w:val="00A35EDD"/>
    <w:rsid w:val="00A56739"/>
    <w:rsid w:val="00A60E07"/>
    <w:rsid w:val="00A61662"/>
    <w:rsid w:val="00A94F93"/>
    <w:rsid w:val="00AA15C6"/>
    <w:rsid w:val="00AB2457"/>
    <w:rsid w:val="00AC2DFB"/>
    <w:rsid w:val="00AC7C67"/>
    <w:rsid w:val="00AD44E3"/>
    <w:rsid w:val="00AD731B"/>
    <w:rsid w:val="00AE4184"/>
    <w:rsid w:val="00B107A9"/>
    <w:rsid w:val="00B22B21"/>
    <w:rsid w:val="00B54697"/>
    <w:rsid w:val="00B92F02"/>
    <w:rsid w:val="00BD008B"/>
    <w:rsid w:val="00BD15D2"/>
    <w:rsid w:val="00BD3DFF"/>
    <w:rsid w:val="00BD4C2F"/>
    <w:rsid w:val="00BE2EF6"/>
    <w:rsid w:val="00BF364D"/>
    <w:rsid w:val="00BF7D68"/>
    <w:rsid w:val="00C12CB6"/>
    <w:rsid w:val="00C131BD"/>
    <w:rsid w:val="00C17F09"/>
    <w:rsid w:val="00C20DFA"/>
    <w:rsid w:val="00C35BD3"/>
    <w:rsid w:val="00C51E6E"/>
    <w:rsid w:val="00C601EE"/>
    <w:rsid w:val="00C72FFA"/>
    <w:rsid w:val="00C93BF1"/>
    <w:rsid w:val="00CA3C56"/>
    <w:rsid w:val="00CA66CB"/>
    <w:rsid w:val="00CB6F5E"/>
    <w:rsid w:val="00CC0971"/>
    <w:rsid w:val="00CC4659"/>
    <w:rsid w:val="00CF191A"/>
    <w:rsid w:val="00D41CF5"/>
    <w:rsid w:val="00D71907"/>
    <w:rsid w:val="00D743FA"/>
    <w:rsid w:val="00D77DDB"/>
    <w:rsid w:val="00D90DFE"/>
    <w:rsid w:val="00D94BDD"/>
    <w:rsid w:val="00DC7E08"/>
    <w:rsid w:val="00DE4889"/>
    <w:rsid w:val="00DF5E6F"/>
    <w:rsid w:val="00DF718E"/>
    <w:rsid w:val="00DF796E"/>
    <w:rsid w:val="00E02BEE"/>
    <w:rsid w:val="00E114C7"/>
    <w:rsid w:val="00E128A0"/>
    <w:rsid w:val="00E132CE"/>
    <w:rsid w:val="00E13CB2"/>
    <w:rsid w:val="00E23EDD"/>
    <w:rsid w:val="00E352F1"/>
    <w:rsid w:val="00E43C3A"/>
    <w:rsid w:val="00E4402A"/>
    <w:rsid w:val="00E52335"/>
    <w:rsid w:val="00E5472B"/>
    <w:rsid w:val="00E54DFD"/>
    <w:rsid w:val="00E57C42"/>
    <w:rsid w:val="00E933ED"/>
    <w:rsid w:val="00EA1921"/>
    <w:rsid w:val="00EC2047"/>
    <w:rsid w:val="00EF2170"/>
    <w:rsid w:val="00EF4E9E"/>
    <w:rsid w:val="00F06786"/>
    <w:rsid w:val="00F141E2"/>
    <w:rsid w:val="00F32A8E"/>
    <w:rsid w:val="00F52483"/>
    <w:rsid w:val="00F52FF6"/>
    <w:rsid w:val="00F533AB"/>
    <w:rsid w:val="00F534CA"/>
    <w:rsid w:val="00F648ED"/>
    <w:rsid w:val="00F760F8"/>
    <w:rsid w:val="00F82E8E"/>
    <w:rsid w:val="00F8347C"/>
    <w:rsid w:val="00F923A8"/>
    <w:rsid w:val="00F957FA"/>
    <w:rsid w:val="00FA51C9"/>
    <w:rsid w:val="00FA6E37"/>
    <w:rsid w:val="00FA79F5"/>
    <w:rsid w:val="00FB2942"/>
    <w:rsid w:val="00FB432D"/>
    <w:rsid w:val="00FD0406"/>
    <w:rsid w:val="00FE3809"/>
    <w:rsid w:val="00FE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7D6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tabs>
        <w:tab w:val="clear" w:pos="1134"/>
        <w:tab w:val="num" w:pos="1494"/>
      </w:tabs>
      <w:spacing w:before="240" w:after="60"/>
      <w:ind w:left="149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B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BF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743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z1q07\Documents\MDD%20Template%20EA3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02D9D-6F8F-4A8E-88DC-2CF67170A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1489</TotalTime>
  <Pages>20</Pages>
  <Words>1950</Words>
  <Characters>11116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13040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Owen Tosh (nzx5jd)</dc:creator>
  <cp:lastModifiedBy>Creager, Kathleen</cp:lastModifiedBy>
  <cp:revision>45</cp:revision>
  <cp:lastPrinted>2011-03-21T13:34:00Z</cp:lastPrinted>
  <dcterms:created xsi:type="dcterms:W3CDTF">2013-07-22T18:12:00Z</dcterms:created>
  <dcterms:modified xsi:type="dcterms:W3CDTF">2013-09-11T17:35:00Z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Power Limit Function (Current Mode)</vt:lpwstr>
  </property>
  <property fmtid="{D5CDD505-2E9C-101B-9397-08002B2CF9AE}" pid="3" name="MDDRevNum">
    <vt:lpwstr>1.0</vt:lpwstr>
  </property>
  <property fmtid="{D5CDD505-2E9C-101B-9397-08002B2CF9AE}" pid="4" name="Module Layer">
    <vt:lpwstr>0</vt:lpwstr>
  </property>
  <property fmtid="{D5CDD505-2E9C-101B-9397-08002B2CF9AE}" pid="5" name="Module Name">
    <vt:lpwstr>PwrLmtFuncCr</vt:lpwstr>
  </property>
  <property fmtid="{D5CDD505-2E9C-101B-9397-08002B2CF9AE}" pid="6" name="Product Line">
    <vt:lpwstr>Gen II+ EPS EA3</vt:lpwstr>
  </property>
</Properties>
</file>