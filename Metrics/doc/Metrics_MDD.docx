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4A781C">
      <w:pPr>
        <w:pStyle w:val="Heading1"/>
        <w:numPr>
          <w:ilvl w:val="0"/>
          <w:numId w:val="0"/>
        </w:numPr>
      </w:pPr>
      <w:r>
        <w:t xml:space="preserve">Module  -- </w:t>
      </w:r>
      <w:fldSimple w:instr=" DOCPROPERTY &quot;Document Title&quot;  \* MERGEFORMAT ">
        <w:r w:rsidR="0031389E">
          <w:t>Metrics</w:t>
        </w:r>
      </w:fldSimple>
    </w:p>
    <w:p w:rsidR="004A781C" w:rsidRDefault="004A781C">
      <w:r>
        <w:t>(Above name of the module is a “Field” that can be updated.  It should be set by going to File Properties – Custom and then modifying the Document name, this name will be the same one used for the filename also, refer design guidelines document, Once name modified, do a select all – and update entire document, so that this field will be updated everywhere it is used in the template, Remove this comment in the actual document)</w:t>
      </w:r>
      <w:r w:rsidR="00CF3FB7">
        <w:fldChar w:fldCharType="begin"/>
      </w:r>
      <w:r>
        <w:instrText xml:space="preserve"> DOCVARIABLE "MDDRevNum" \* MERGEFORMAT </w:instrText>
      </w:r>
      <w:r w:rsidR="00CF3FB7">
        <w:fldChar w:fldCharType="end"/>
      </w:r>
      <w:r w:rsidR="00CF3FB7">
        <w:fldChar w:fldCharType="begin"/>
      </w:r>
      <w:r>
        <w:instrText xml:space="preserve"> DOCVARIABLE "MDDRevNum" \* MERGEFORMAT </w:instrText>
      </w:r>
      <w:r w:rsidR="00CF3FB7">
        <w:fldChar w:fldCharType="end"/>
      </w:r>
    </w:p>
    <w:p w:rsidR="004A781C" w:rsidRDefault="004A781C">
      <w:pPr>
        <w:pStyle w:val="Heading1"/>
      </w:pPr>
      <w:r>
        <w:t>High-Level Description</w:t>
      </w:r>
    </w:p>
    <w:p w:rsidR="004A781C" w:rsidRDefault="004A781C">
      <w:r>
        <w:t>(Description must be within 8-10 lines.)</w:t>
      </w:r>
    </w:p>
    <w:p w:rsidR="004A781C" w:rsidRDefault="004A781C">
      <w:pPr>
        <w:pStyle w:val="Heading1"/>
      </w:pPr>
      <w:r>
        <w:t>Figures</w:t>
      </w:r>
    </w:p>
    <w:p w:rsidR="004A781C" w:rsidRDefault="004A781C">
      <w:pPr>
        <w:pStyle w:val="Heading2"/>
      </w:pPr>
      <w:r>
        <w:t>Diagram – Function Data Sharing</w:t>
      </w:r>
    </w:p>
    <w:p w:rsidR="004A781C" w:rsidRDefault="004A781C">
      <w:r>
        <w:t>This diagram shows all data that is shared between functions within the module.</w:t>
      </w:r>
    </w:p>
    <w:p w:rsidR="004A781C" w:rsidRDefault="004A781C">
      <w:r>
        <w:t>(Note – If no data is shared between functions, the Text “No Shared Data” can be used in place of a graphic.  Also note that init functions need not be shown unless they compute non-zero data to be used by other functions in the module).</w:t>
      </w:r>
    </w:p>
    <w:p w:rsidR="004A781C" w:rsidRDefault="004A781C">
      <w:pPr>
        <w:pStyle w:val="Heading3"/>
      </w:pPr>
      <w:r>
        <w:t>Diagram – Function (Name)</w:t>
      </w:r>
    </w:p>
    <w:p w:rsidR="004A781C" w:rsidRDefault="004A781C">
      <w:r>
        <w:t>This diagram describes the functional characteristics and data flow of a given function.</w:t>
      </w:r>
    </w:p>
    <w:p w:rsidR="004A781C" w:rsidRDefault="004A781C"/>
    <w:p w:rsidR="004A781C" w:rsidRDefault="004A781C">
      <w:r>
        <w:t xml:space="preserve">(Note – This is not mandatory, only used where a graphical representation helps explain the function.  It is left to the author’s discretion.  New headers of this level (Level 3) should be created for each function. </w:t>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p w:rsidR="004A781C" w:rsidRDefault="004A781C">
      <w:r>
        <w:t>(Note: Full variable names required in table.)</w:t>
      </w:r>
    </w:p>
    <w:p w:rsidR="004A781C" w:rsidRDefault="004A781C">
      <w:r>
        <w:t>(Note: All global variables including End Of Line data used should be shown here)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6D33CC" w:rsidP="00F957FA">
            <w:pPr>
              <w:spacing w:before="100" w:beforeAutospacing="1" w:after="100" w:afterAutospacing="1"/>
              <w:rPr>
                <w:rFonts w:ascii="Arial" w:hAnsi="Arial" w:cs="Arial"/>
                <w:sz w:val="16"/>
                <w:szCs w:val="16"/>
              </w:rPr>
            </w:pPr>
            <w:r>
              <w:rPr>
                <w:rFonts w:ascii="Arial" w:hAnsi="Arial" w:cs="Arial"/>
                <w:sz w:val="16"/>
                <w:szCs w:val="16"/>
              </w:rPr>
              <w:t>&lt;VarName</w:t>
            </w:r>
            <w:r w:rsidRPr="004B5BE2">
              <w:rPr>
                <w:rFonts w:ascii="Arial" w:hAnsi="Arial" w:cs="Arial"/>
                <w:sz w:val="16"/>
                <w:szCs w:val="16"/>
              </w:rPr>
              <w:t>_</w:t>
            </w:r>
            <w:r>
              <w:rPr>
                <w:rFonts w:ascii="Arial" w:hAnsi="Arial" w:cs="Arial"/>
                <w:sz w:val="16"/>
                <w:szCs w:val="16"/>
              </w:rPr>
              <w:t>Units</w:t>
            </w:r>
            <w:r w:rsidRPr="004B5BE2">
              <w:rPr>
                <w:rFonts w:ascii="Arial" w:hAnsi="Arial" w:cs="Arial"/>
                <w:sz w:val="16"/>
                <w:szCs w:val="16"/>
              </w:rPr>
              <w:t>_</w:t>
            </w:r>
            <w:r>
              <w:rPr>
                <w:rFonts w:ascii="Arial" w:hAnsi="Arial" w:cs="Arial"/>
                <w:sz w:val="16"/>
                <w:szCs w:val="16"/>
              </w:rPr>
              <w:t>Type&gt;</w:t>
            </w:r>
          </w:p>
        </w:tc>
        <w:tc>
          <w:tcPr>
            <w:tcW w:w="4455" w:type="dxa"/>
            <w:vAlign w:val="center"/>
          </w:tcPr>
          <w:p w:rsidR="006D33CC" w:rsidRPr="004B5BE2" w:rsidRDefault="006D33CC" w:rsidP="00F957FA">
            <w:pPr>
              <w:spacing w:before="100" w:beforeAutospacing="1" w:after="100" w:afterAutospacing="1"/>
              <w:rPr>
                <w:rFonts w:ascii="Arial" w:hAnsi="Arial" w:cs="Arial"/>
                <w:sz w:val="16"/>
                <w:szCs w:val="16"/>
              </w:rPr>
            </w:pPr>
            <w:r>
              <w:rPr>
                <w:rFonts w:ascii="Arial" w:hAnsi="Arial" w:cs="Arial"/>
                <w:sz w:val="16"/>
                <w:szCs w:val="16"/>
              </w:rPr>
              <w:t>&lt;VarName</w:t>
            </w:r>
            <w:r w:rsidRPr="004B5BE2">
              <w:rPr>
                <w:rFonts w:ascii="Arial" w:hAnsi="Arial" w:cs="Arial"/>
                <w:sz w:val="16"/>
                <w:szCs w:val="16"/>
              </w:rPr>
              <w:t>_</w:t>
            </w:r>
            <w:r>
              <w:rPr>
                <w:rFonts w:ascii="Arial" w:hAnsi="Arial" w:cs="Arial"/>
                <w:sz w:val="16"/>
                <w:szCs w:val="16"/>
              </w:rPr>
              <w:t>Units</w:t>
            </w:r>
            <w:r w:rsidRPr="004B5BE2">
              <w:rPr>
                <w:rFonts w:ascii="Arial" w:hAnsi="Arial" w:cs="Arial"/>
                <w:sz w:val="16"/>
                <w:szCs w:val="16"/>
              </w:rPr>
              <w:t>_</w:t>
            </w:r>
            <w:r>
              <w:rPr>
                <w:rFonts w:ascii="Arial" w:hAnsi="Arial" w:cs="Arial"/>
                <w:sz w:val="16"/>
                <w:szCs w:val="16"/>
              </w:rPr>
              <w:t>Type&gt;</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Default="006D33CC" w:rsidP="00F957FA">
            <w:pPr>
              <w:spacing w:before="100" w:beforeAutospacing="1" w:after="100" w:afterAutospacing="1"/>
              <w:rPr>
                <w:rFonts w:ascii="Arial" w:hAnsi="Arial" w:cs="Arial"/>
                <w:sz w:val="16"/>
                <w:szCs w:val="16"/>
              </w:rPr>
            </w:pP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r>
              <w:rPr>
                <w:rFonts w:ascii="Arial" w:hAnsi="Arial" w:cs="Arial"/>
                <w:sz w:val="16"/>
              </w:rPr>
              <w:t>&lt;None&gt;</w:t>
            </w: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bl>
    <w:p w:rsidR="00BD008B" w:rsidRDefault="00BD008B"/>
    <w:p w:rsidR="004A781C" w:rsidRDefault="004A781C">
      <w:pPr>
        <w:pStyle w:val="Heading3"/>
      </w:pPr>
      <w:r>
        <w:t xml:space="preserve">User defined typedef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3C4D3F" w:rsidP="00F957FA">
            <w:pPr>
              <w:spacing w:before="60"/>
              <w:rPr>
                <w:rFonts w:ascii="Arial" w:hAnsi="Arial" w:cs="Arial"/>
                <w:sz w:val="16"/>
              </w:rPr>
            </w:pPr>
            <w:r>
              <w:rPr>
                <w:rFonts w:ascii="Arial" w:hAnsi="Arial" w:cs="Arial"/>
                <w:sz w:val="16"/>
              </w:rPr>
              <w:t>(Name given for the user defined typdef of type struct/union)</w:t>
            </w:r>
          </w:p>
          <w:p w:rsidR="003C4D3F" w:rsidRDefault="003C4D3F" w:rsidP="00F957FA">
            <w:pPr>
              <w:spacing w:before="60"/>
              <w:rPr>
                <w:rFonts w:ascii="Arial" w:hAnsi="Arial" w:cs="Arial"/>
                <w:sz w:val="16"/>
              </w:rPr>
            </w:pPr>
            <w:r>
              <w:rPr>
                <w:rFonts w:ascii="Arial" w:hAnsi="Arial" w:cs="Arial"/>
                <w:sz w:val="16"/>
              </w:rPr>
              <w:t>(Variable name qualified similar to all other variables)</w:t>
            </w:r>
          </w:p>
        </w:tc>
        <w:tc>
          <w:tcPr>
            <w:tcW w:w="2160" w:type="dxa"/>
          </w:tcPr>
          <w:p w:rsidR="003C4D3F" w:rsidRDefault="003C4D3F" w:rsidP="00F957FA">
            <w:pPr>
              <w:spacing w:before="60"/>
              <w:rPr>
                <w:rFonts w:ascii="Arial" w:hAnsi="Arial" w:cs="Arial"/>
                <w:sz w:val="16"/>
              </w:rPr>
            </w:pPr>
            <w:r>
              <w:rPr>
                <w:rFonts w:ascii="Arial" w:hAnsi="Arial" w:cs="Arial"/>
                <w:sz w:val="16"/>
              </w:rPr>
              <w:t>(Variable name qualified similar to all other variables)</w:t>
            </w:r>
          </w:p>
        </w:tc>
        <w:tc>
          <w:tcPr>
            <w:tcW w:w="1440" w:type="dxa"/>
          </w:tcPr>
          <w:p w:rsidR="003C4D3F" w:rsidRDefault="003C4D3F" w:rsidP="00F957FA">
            <w:pPr>
              <w:spacing w:before="60"/>
              <w:rPr>
                <w:rFonts w:ascii="Arial" w:hAnsi="Arial" w:cs="Arial"/>
                <w:sz w:val="16"/>
              </w:rPr>
            </w:pPr>
            <w:r>
              <w:rPr>
                <w:rFonts w:ascii="Arial" w:hAnsi="Arial" w:cs="Arial"/>
                <w:sz w:val="16"/>
              </w:rPr>
              <w:t>as other variables</w:t>
            </w: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r>
              <w:rPr>
                <w:rFonts w:ascii="Arial" w:hAnsi="Arial" w:cs="Arial"/>
                <w:sz w:val="16"/>
              </w:rPr>
              <w:t>(Variable name qualified similar to all other variables)</w:t>
            </w: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D3DFF">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2"/>
      </w:pPr>
      <w:r>
        <w:t>Program(fixed)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FPM_InitFixedPoint_m()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r>
              <w:rPr>
                <w:rFonts w:ascii="Arial" w:hAnsi="Arial" w:cs="Arial"/>
                <w:sz w:val="16"/>
              </w:rPr>
              <w:t>&lt;None&gt;</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B3E94">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8B3E94" w:rsidP="008B3E94">
      <w:pPr>
        <w:numPr>
          <w:ilvl w:val="0"/>
          <w:numId w:val="5"/>
        </w:numPr>
        <w:spacing w:after="0"/>
      </w:pPr>
      <w:r>
        <w:t>&lt;None&gt;</w:t>
      </w:r>
    </w:p>
    <w:p w:rsidR="005D5FE4" w:rsidRDefault="005D5FE4" w:rsidP="008B3E94">
      <w:pPr>
        <w:numPr>
          <w:ilvl w:val="0"/>
          <w:numId w:val="5"/>
        </w:numPr>
        <w:spacing w:after="0"/>
      </w:pP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DC7E08">
      <w:pPr>
        <w:numPr>
          <w:ilvl w:val="0"/>
          <w:numId w:val="10"/>
        </w:numPr>
        <w:spacing w:after="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5"/>
        <w:gridCol w:w="3923"/>
        <w:gridCol w:w="1132"/>
        <w:gridCol w:w="658"/>
        <w:gridCol w:w="658"/>
        <w:gridCol w:w="658"/>
      </w:tblGrid>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923" w:type="dxa"/>
          </w:tcPr>
          <w:p w:rsidR="00F957FA" w:rsidRDefault="00F957FA" w:rsidP="00F957FA">
            <w:pPr>
              <w:spacing w:before="60"/>
              <w:rPr>
                <w:rFonts w:ascii="Arial" w:hAnsi="Arial" w:cs="Arial"/>
                <w:sz w:val="16"/>
              </w:rPr>
            </w:pPr>
            <w:r>
              <w:rPr>
                <w:rFonts w:ascii="Arial" w:hAnsi="Arial" w:cs="Arial"/>
                <w:sz w:val="16"/>
              </w:rPr>
              <w:t>(Exact name used)</w:t>
            </w:r>
          </w:p>
        </w:tc>
        <w:tc>
          <w:tcPr>
            <w:tcW w:w="113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UTP Tol.</w:t>
            </w: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F957FA" w:rsidRDefault="00F957FA" w:rsidP="00F957FA">
            <w:pPr>
              <w:spacing w:before="60"/>
              <w:rPr>
                <w:rFonts w:ascii="Arial" w:hAnsi="Arial" w:cs="Arial"/>
                <w:sz w:val="16"/>
              </w:rPr>
            </w:pPr>
            <w:r>
              <w:rPr>
                <w:rFonts w:ascii="Arial" w:hAnsi="Arial" w:cs="Arial"/>
                <w:sz w:val="16"/>
              </w:rPr>
              <w:t>(if none, write None)</w:t>
            </w: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p>
        </w:tc>
        <w:tc>
          <w:tcPr>
            <w:tcW w:w="3923" w:type="dxa"/>
          </w:tcPr>
          <w:p w:rsidR="00F957FA" w:rsidRDefault="00F957FA" w:rsidP="00F957FA">
            <w:pPr>
              <w:spacing w:before="60"/>
              <w:rPr>
                <w:rFonts w:ascii="Arial" w:hAnsi="Arial" w:cs="Arial"/>
                <w:sz w:val="16"/>
              </w:rPr>
            </w:pPr>
            <w:r>
              <w:rPr>
                <w:rFonts w:ascii="Arial" w:hAnsi="Arial" w:cs="Arial"/>
                <w:sz w:val="16"/>
              </w:rPr>
              <w:t>(Insert more rows for additional passed arguments)</w:t>
            </w: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923" w:type="dxa"/>
          </w:tcPr>
          <w:p w:rsidR="00F957FA" w:rsidRDefault="00F957FA" w:rsidP="00F957FA">
            <w:pPr>
              <w:spacing w:before="60"/>
              <w:rPr>
                <w:rFonts w:ascii="Arial" w:hAnsi="Arial" w:cs="Arial"/>
                <w:sz w:val="16"/>
              </w:rPr>
            </w:pPr>
            <w:r>
              <w:rPr>
                <w:rFonts w:ascii="Arial" w:hAnsi="Arial" w:cs="Arial"/>
                <w:sz w:val="16"/>
              </w:rPr>
              <w:t>(if no value returned, write N/A)</w:t>
            </w: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r>
    </w:tbl>
    <w:p w:rsidR="001B60DF" w:rsidRDefault="001B60DF" w:rsidP="001B60DF">
      <w:pPr>
        <w:pStyle w:val="Heading4"/>
      </w:pPr>
      <w:r>
        <w:t>Description</w:t>
      </w:r>
    </w:p>
    <w:p w:rsidR="001B60DF" w:rsidRDefault="001B60DF" w:rsidP="001B60DF">
      <w:pPr>
        <w:spacing w:after="0"/>
      </w:pPr>
      <w:r>
        <w:t>(Place flowchart/design for local function)</w:t>
      </w:r>
    </w:p>
    <w:p w:rsidR="001B60DF" w:rsidRDefault="001B60DF" w:rsidP="008B3E94">
      <w:pPr>
        <w:spacing w:after="0"/>
      </w:pPr>
    </w:p>
    <w:p w:rsidR="008F6DBB" w:rsidRDefault="008F6DBB" w:rsidP="008B3E94">
      <w:pPr>
        <w:spacing w:after="0"/>
      </w:pPr>
    </w:p>
    <w:p w:rsidR="008B3E94" w:rsidRDefault="008B3E94" w:rsidP="008B3E94">
      <w:pPr>
        <w:pStyle w:val="Heading2"/>
      </w:pPr>
      <w:r>
        <w:t>Local Functions/Macros Used by this MDD only</w:t>
      </w:r>
    </w:p>
    <w:p w:rsidR="008B3E94" w:rsidRDefault="008B3E94" w:rsidP="008B3E94">
      <w:pPr>
        <w:pStyle w:val="Heading3"/>
      </w:pPr>
      <w:r>
        <w:t>Local Function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3"/>
        <w:gridCol w:w="3875"/>
        <w:gridCol w:w="1159"/>
        <w:gridCol w:w="607"/>
        <w:gridCol w:w="607"/>
        <w:gridCol w:w="607"/>
      </w:tblGrid>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875" w:type="dxa"/>
          </w:tcPr>
          <w:p w:rsidR="00F957FA" w:rsidRDefault="00F957FA" w:rsidP="00F957FA">
            <w:pPr>
              <w:spacing w:before="60"/>
              <w:rPr>
                <w:rFonts w:ascii="Arial" w:hAnsi="Arial" w:cs="Arial"/>
                <w:sz w:val="16"/>
              </w:rPr>
            </w:pPr>
            <w:r>
              <w:rPr>
                <w:rFonts w:ascii="Arial" w:hAnsi="Arial" w:cs="Arial"/>
                <w:sz w:val="16"/>
              </w:rPr>
              <w:t>(Exact name used)</w:t>
            </w:r>
          </w:p>
        </w:tc>
        <w:tc>
          <w:tcPr>
            <w:tcW w:w="1159"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UTP Tol.</w:t>
            </w: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875" w:type="dxa"/>
          </w:tcPr>
          <w:p w:rsidR="00F957FA" w:rsidRDefault="00F957FA" w:rsidP="00F957FA">
            <w:pPr>
              <w:spacing w:before="60"/>
              <w:rPr>
                <w:rFonts w:ascii="Arial" w:hAnsi="Arial" w:cs="Arial"/>
                <w:sz w:val="16"/>
              </w:rPr>
            </w:pPr>
            <w:r>
              <w:rPr>
                <w:rFonts w:ascii="Arial" w:hAnsi="Arial" w:cs="Arial"/>
                <w:sz w:val="16"/>
              </w:rPr>
              <w:t>(if none, write None)</w:t>
            </w: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p>
        </w:tc>
        <w:tc>
          <w:tcPr>
            <w:tcW w:w="3875" w:type="dxa"/>
          </w:tcPr>
          <w:p w:rsidR="00F957FA" w:rsidRDefault="00F957FA" w:rsidP="00F957FA">
            <w:pPr>
              <w:spacing w:before="60"/>
              <w:rPr>
                <w:rFonts w:ascii="Arial" w:hAnsi="Arial" w:cs="Arial"/>
                <w:sz w:val="16"/>
              </w:rPr>
            </w:pPr>
            <w:r>
              <w:rPr>
                <w:rFonts w:ascii="Arial" w:hAnsi="Arial" w:cs="Arial"/>
                <w:sz w:val="16"/>
              </w:rPr>
              <w:t>(Insert more rows for additional passed arguments)</w:t>
            </w: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875" w:type="dxa"/>
          </w:tcPr>
          <w:p w:rsidR="00F957FA" w:rsidRDefault="00F957FA" w:rsidP="00F957FA">
            <w:pPr>
              <w:spacing w:before="60"/>
              <w:rPr>
                <w:rFonts w:ascii="Arial" w:hAnsi="Arial" w:cs="Arial"/>
                <w:sz w:val="16"/>
              </w:rPr>
            </w:pPr>
            <w:r>
              <w:rPr>
                <w:rFonts w:ascii="Arial" w:hAnsi="Arial" w:cs="Arial"/>
                <w:sz w:val="16"/>
              </w:rPr>
              <w:t>(if no value returned, write N/A)</w:t>
            </w: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r>
    </w:tbl>
    <w:p w:rsidR="008B3E94" w:rsidRDefault="008B3E94" w:rsidP="008B3E94">
      <w:pPr>
        <w:pStyle w:val="Heading4"/>
      </w:pPr>
      <w:r>
        <w:t>Description</w:t>
      </w:r>
    </w:p>
    <w:p w:rsidR="008B3E94" w:rsidRDefault="008B3E94" w:rsidP="008B3E94">
      <w:r>
        <w:t>(Place flowchart/design for local function)</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r>
              <w:rPr>
                <w:rFonts w:ascii="Arial" w:hAnsi="Arial" w:cs="Arial"/>
                <w:sz w:val="16"/>
                <w:szCs w:val="16"/>
              </w:rPr>
              <w:t>&lt;None&gt;</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4A781C">
      <w:r>
        <w:t>(Note: For multiple init functions, insert new headers at the “Header 2” level – subset of “5.1 Initialization Functions” and follow the same sub-section design shown below)</w:t>
      </w:r>
    </w:p>
    <w:p w:rsidR="004A781C" w:rsidRDefault="004A781C">
      <w:pPr>
        <w:pStyle w:val="Heading3"/>
      </w:pPr>
      <w:r>
        <w:t xml:space="preserve">Init: </w:t>
      </w:r>
      <w:fldSimple w:instr=" DOCPROPERTY &quot;Module Name&quot;  \* MERGEFORMAT ">
        <w:r w:rsidR="0031389E">
          <w:t>Metrics</w:t>
        </w:r>
      </w:fldSimple>
      <w:r>
        <w:t>_L</w:t>
      </w:r>
      <w:fldSimple w:instr=" DOCPROPERTY &quot;Module Layer&quot;  \* MERGEFORMAT ">
        <w:r w:rsidR="0031389E">
          <w:t>0</w:t>
        </w:r>
      </w:fldSimple>
      <w:r>
        <w:t>_Init(n)</w:t>
      </w:r>
    </w:p>
    <w:p w:rsidR="004A781C" w:rsidRDefault="004A781C">
      <w:pPr>
        <w:pStyle w:val="Heading4"/>
      </w:pPr>
      <w:r>
        <w:t>Design Rationale</w:t>
      </w:r>
    </w:p>
    <w:p w:rsidR="004A781C" w:rsidRDefault="004A781C">
      <w:r>
        <w:t>(Add design rationale specifically related to this FUNCTION.  If none required, place the text “None”)</w:t>
      </w:r>
    </w:p>
    <w:p w:rsidR="004A781C" w:rsidRDefault="004A781C">
      <w:pPr>
        <w:pStyle w:val="Heading4"/>
      </w:pPr>
      <w:r>
        <w:t>Module Outputs</w:t>
      </w:r>
    </w:p>
    <w:p w:rsidR="004A781C" w:rsidRDefault="004A781C">
      <w:r>
        <w:t>(Initialize all module outputs in this section)</w:t>
      </w:r>
    </w:p>
    <w:p w:rsidR="004A781C" w:rsidRDefault="004A781C">
      <w:pPr>
        <w:pStyle w:val="Heading4"/>
      </w:pPr>
      <w:r>
        <w:t xml:space="preserve">Module Internal  </w:t>
      </w:r>
    </w:p>
    <w:p w:rsidR="004A781C" w:rsidRDefault="004A781C">
      <w:r>
        <w:t>(Initialize all module internal variables in this section)</w:t>
      </w:r>
    </w:p>
    <w:p w:rsidR="004A781C" w:rsidRDefault="004A781C">
      <w:pPr>
        <w:pStyle w:val="Heading2"/>
      </w:pPr>
      <w:r>
        <w:br w:type="page"/>
      </w:r>
      <w:r>
        <w:lastRenderedPageBreak/>
        <w:t>Periodic Functions</w:t>
      </w:r>
    </w:p>
    <w:p w:rsidR="004A781C" w:rsidRDefault="004A781C">
      <w:r>
        <w:t>(Note: For multiple periodic functions, insert new headers at the “Header 2” level – subset of “5.2 Periodic Functions” and follow the same sub-section design shown below)</w:t>
      </w:r>
    </w:p>
    <w:p w:rsidR="004A781C" w:rsidRDefault="004A781C">
      <w:pPr>
        <w:pStyle w:val="Heading3"/>
      </w:pPr>
      <w:r>
        <w:t xml:space="preserve">Per: </w:t>
      </w:r>
      <w:fldSimple w:instr=" DOCPROPERTY &quot;Module Name&quot;  \* MERGEFORMAT ">
        <w:r w:rsidR="0031389E">
          <w:t>Metrics</w:t>
        </w:r>
      </w:fldSimple>
      <w:r>
        <w:t>_L</w:t>
      </w:r>
      <w:fldSimple w:instr=" DOCPROPERTY &quot;Module Layer&quot;  \* MERGEFORMAT ">
        <w:r w:rsidR="0031389E">
          <w:t>0</w:t>
        </w:r>
      </w:fldSimple>
      <w:r>
        <w:t>_Per(n)</w:t>
      </w:r>
    </w:p>
    <w:p w:rsidR="004A781C" w:rsidRDefault="004A781C">
      <w:pPr>
        <w:pStyle w:val="Heading4"/>
      </w:pPr>
      <w:r>
        <w:t>Design Rationale</w:t>
      </w:r>
    </w:p>
    <w:p w:rsidR="004A781C" w:rsidRDefault="004A781C">
      <w:r>
        <w:t>(Add design rationale specifically related to this FUNCTION.  If none required, place the text “None”)</w:t>
      </w:r>
    </w:p>
    <w:p w:rsidR="004A781C" w:rsidRDefault="004A781C">
      <w:pPr>
        <w:pStyle w:val="Heading4"/>
      </w:pPr>
      <w:r>
        <w:t>Program Flow Start</w:t>
      </w:r>
    </w:p>
    <w:p w:rsidR="004A781C" w:rsidRDefault="004A781C">
      <w:r>
        <w:t>(If program flow is required by the module, the function to store the unique identifier to a temporary variable is done here – start of the function)</w:t>
      </w:r>
    </w:p>
    <w:p w:rsidR="004A781C" w:rsidRDefault="004A781C">
      <w:pPr>
        <w:pStyle w:val="Heading4"/>
      </w:pPr>
      <w:r>
        <w:t>Store Module Inputs to Local copies</w:t>
      </w:r>
    </w:p>
    <w:p w:rsidR="004A781C" w:rsidRDefault="004A781C">
      <w:r>
        <w:t>(If not required based on design, insert text “None”)</w:t>
      </w:r>
    </w:p>
    <w:p w:rsidR="004A781C" w:rsidRDefault="004A781C">
      <w:pPr>
        <w:pStyle w:val="Heading4"/>
      </w:pPr>
      <w:r>
        <w:t>(Processing of function)………</w:t>
      </w:r>
    </w:p>
    <w:p w:rsidR="004A781C" w:rsidRDefault="004A781C">
      <w:r>
        <w:t>(Breakdown the function into smaller sections to add clarity to the design).</w:t>
      </w:r>
    </w:p>
    <w:p w:rsidR="004A781C" w:rsidRDefault="004A781C">
      <w:pPr>
        <w:pStyle w:val="Heading4"/>
      </w:pPr>
      <w:r>
        <w:t>Store Local copy of outputs into Module Outputs</w:t>
      </w:r>
    </w:p>
    <w:p w:rsidR="004A781C" w:rsidRDefault="004A781C">
      <w:r>
        <w:t>(If not required based on design, insert text “None”)</w:t>
      </w:r>
    </w:p>
    <w:p w:rsidR="004A781C" w:rsidRDefault="004A781C">
      <w:pPr>
        <w:pStyle w:val="Heading4"/>
      </w:pPr>
      <w:r>
        <w:t>Program Flow End</w:t>
      </w:r>
    </w:p>
    <w:p w:rsidR="004A781C" w:rsidRDefault="004A781C">
      <w:r>
        <w:t>(If program flow is required by the module, the function to add the temporary variable to the global accumulator is done here)</w:t>
      </w:r>
    </w:p>
    <w:p w:rsidR="004A781C" w:rsidRDefault="004A781C"/>
    <w:p w:rsidR="004A781C" w:rsidRDefault="004A781C"/>
    <w:p w:rsidR="004A781C" w:rsidRDefault="004A781C">
      <w:pPr>
        <w:pStyle w:val="Heading2"/>
      </w:pPr>
      <w:r>
        <w:br w:type="page"/>
      </w:r>
      <w:r>
        <w:lastRenderedPageBreak/>
        <w:t>Fault Recovery Functions</w:t>
      </w:r>
    </w:p>
    <w:p w:rsidR="004A781C" w:rsidRDefault="004A781C">
      <w:r>
        <w:t>(Note: For multiple functions, insert new headers at the “Header 2” level – subset of “5.3 Fault Recovery Functions” and follow the same sub-section design shown below)</w:t>
      </w:r>
    </w:p>
    <w:p w:rsidR="004A781C" w:rsidRPr="00C35BD3" w:rsidRDefault="004A781C">
      <w:pPr>
        <w:pStyle w:val="Heading3"/>
        <w:rPr>
          <w:lang w:val="fr-FR"/>
        </w:rPr>
      </w:pPr>
      <w:r w:rsidRPr="00C35BD3">
        <w:rPr>
          <w:lang w:val="fr-FR"/>
        </w:rPr>
        <w:t xml:space="preserve">FaultRec: </w:t>
      </w:r>
      <w:fldSimple w:instr=" DOCPROPERTY &quot;Module Name&quot;  \* MERGEFORMAT ">
        <w:r w:rsidR="0031389E" w:rsidRPr="0031389E">
          <w:rPr>
            <w:lang w:val="fr-FR"/>
          </w:rPr>
          <w:t>Metrics</w:t>
        </w:r>
      </w:fldSimple>
      <w:r w:rsidRPr="00C35BD3">
        <w:rPr>
          <w:lang w:val="fr-FR"/>
        </w:rPr>
        <w:t>_L</w:t>
      </w:r>
      <w:fldSimple w:instr=" DOCPROPERTY &quot;Module Layer&quot;  \* MERGEFORMAT ">
        <w:r w:rsidR="0031389E" w:rsidRPr="0031389E">
          <w:rPr>
            <w:lang w:val="fr-FR"/>
          </w:rPr>
          <w:t>0</w:t>
        </w:r>
      </w:fldSimple>
      <w:r w:rsidRPr="00C35BD3">
        <w:rPr>
          <w:lang w:val="fr-FR"/>
        </w:rPr>
        <w:t>_FaultRec(n)</w:t>
      </w:r>
    </w:p>
    <w:p w:rsidR="004A781C" w:rsidRDefault="004A781C">
      <w:pPr>
        <w:pStyle w:val="Heading4"/>
      </w:pPr>
      <w:r>
        <w:t>Design Rationale</w:t>
      </w:r>
    </w:p>
    <w:p w:rsidR="004A781C" w:rsidRDefault="004A781C">
      <w:r>
        <w:t>(Add design rationale specifically related to this FUNCTION.  If none required, place the text “None”)</w:t>
      </w:r>
    </w:p>
    <w:p w:rsidR="004A781C" w:rsidRDefault="004A781C">
      <w:pPr>
        <w:pStyle w:val="Heading4"/>
      </w:pPr>
      <w:r>
        <w:t>Program Flow Start</w:t>
      </w:r>
    </w:p>
    <w:p w:rsidR="004A781C" w:rsidRDefault="004A781C">
      <w:r>
        <w:t>(If program flow is required by the module, the function to store the unique identifier to a temporary variable is done here – start of the function)</w:t>
      </w:r>
    </w:p>
    <w:p w:rsidR="004A781C" w:rsidRDefault="004A781C">
      <w:pPr>
        <w:pStyle w:val="Heading4"/>
      </w:pPr>
      <w:r>
        <w:t>Store Module Inputs to Local copies</w:t>
      </w:r>
    </w:p>
    <w:p w:rsidR="004A781C" w:rsidRDefault="004A781C">
      <w:r>
        <w:t>(If not required based on design, insert text “None”)</w:t>
      </w:r>
    </w:p>
    <w:p w:rsidR="004A781C" w:rsidRDefault="004A781C">
      <w:pPr>
        <w:pStyle w:val="Heading4"/>
      </w:pPr>
      <w:r>
        <w:t>(Processing of function)………</w:t>
      </w:r>
    </w:p>
    <w:p w:rsidR="004A781C" w:rsidRDefault="004A781C">
      <w:r>
        <w:t>(Breakdown the function into smaller sections to add clarity to the design).</w:t>
      </w:r>
    </w:p>
    <w:p w:rsidR="004A781C" w:rsidRDefault="004A781C">
      <w:pPr>
        <w:pStyle w:val="Heading4"/>
      </w:pPr>
      <w:r>
        <w:t>Store Local copy of outputs into Module Outputs</w:t>
      </w:r>
    </w:p>
    <w:p w:rsidR="004A781C" w:rsidRDefault="004A781C">
      <w:r>
        <w:t>(If not required based on design, insert text “None”)</w:t>
      </w:r>
    </w:p>
    <w:p w:rsidR="004A781C" w:rsidRDefault="004A781C">
      <w:pPr>
        <w:pStyle w:val="Heading4"/>
      </w:pPr>
      <w:r>
        <w:t>Program Flow End</w:t>
      </w:r>
    </w:p>
    <w:p w:rsidR="004A781C" w:rsidRDefault="004A781C">
      <w:r>
        <w:t>(If program flow is required by the module, the function to add the temporary variable to the global accumulator is done here)</w:t>
      </w:r>
    </w:p>
    <w:p w:rsidR="004A781C" w:rsidRDefault="004A781C">
      <w:pPr>
        <w:pStyle w:val="Heading2"/>
      </w:pPr>
      <w:r>
        <w:br w:type="page"/>
      </w:r>
      <w:r>
        <w:lastRenderedPageBreak/>
        <w:t>Shutdown Functions</w:t>
      </w:r>
    </w:p>
    <w:p w:rsidR="004A781C" w:rsidRDefault="004A781C">
      <w:r>
        <w:t>(Note: For multiple functions, insert new headers at the “Header 2” level – subset of “5.4 Shutdown Functions” and follow the same sub-section design shown below)</w:t>
      </w:r>
    </w:p>
    <w:p w:rsidR="004A781C" w:rsidRDefault="004A781C">
      <w:pPr>
        <w:pStyle w:val="Heading3"/>
      </w:pPr>
      <w:r>
        <w:t xml:space="preserve">Shtdn: </w:t>
      </w:r>
      <w:fldSimple w:instr=" DOCPROPERTY &quot;Module Name&quot;  \* MERGEFORMAT ">
        <w:r w:rsidR="0031389E">
          <w:t>Metrics</w:t>
        </w:r>
      </w:fldSimple>
      <w:r>
        <w:t>_L</w:t>
      </w:r>
      <w:fldSimple w:instr=" DOCPROPERTY &quot;Module Layer&quot;  \* MERGEFORMAT ">
        <w:r w:rsidR="0031389E">
          <w:t>0</w:t>
        </w:r>
      </w:fldSimple>
      <w:r>
        <w:t>_Shtdn(n)</w:t>
      </w:r>
    </w:p>
    <w:p w:rsidR="004A781C" w:rsidRDefault="004A781C">
      <w:pPr>
        <w:pStyle w:val="Heading4"/>
      </w:pPr>
      <w:r>
        <w:t>Design Rationale</w:t>
      </w:r>
    </w:p>
    <w:p w:rsidR="004A781C" w:rsidRDefault="004A781C">
      <w:r>
        <w:t>(Add design rationale specifically related to this FUNCTION.  If none required, place the text “None”)</w:t>
      </w:r>
    </w:p>
    <w:p w:rsidR="004A781C" w:rsidRDefault="004A781C">
      <w:pPr>
        <w:pStyle w:val="Heading4"/>
      </w:pPr>
      <w:r>
        <w:t>Program Flow Start</w:t>
      </w:r>
    </w:p>
    <w:p w:rsidR="004A781C" w:rsidRDefault="004A781C">
      <w:r>
        <w:t>(If program flow is required by the module, the function to store the unique identifier to a temporary variable is done here – start of the function)</w:t>
      </w:r>
    </w:p>
    <w:p w:rsidR="004A781C" w:rsidRDefault="004A781C">
      <w:pPr>
        <w:pStyle w:val="Heading4"/>
      </w:pPr>
      <w:r>
        <w:t>Store Module Inputs to Local copies</w:t>
      </w:r>
    </w:p>
    <w:p w:rsidR="004A781C" w:rsidRDefault="004A781C">
      <w:r>
        <w:t>(If not required based on design, insert text “None”)</w:t>
      </w:r>
    </w:p>
    <w:p w:rsidR="004A781C" w:rsidRDefault="004A781C">
      <w:pPr>
        <w:pStyle w:val="Heading4"/>
      </w:pPr>
      <w:r>
        <w:t>(Processing of function)………</w:t>
      </w:r>
    </w:p>
    <w:p w:rsidR="004A781C" w:rsidRDefault="004A781C">
      <w:r>
        <w:t>(Breakdown the function into smaller sections to add clarity to the design).</w:t>
      </w:r>
    </w:p>
    <w:p w:rsidR="004A781C" w:rsidRDefault="004A781C">
      <w:pPr>
        <w:pStyle w:val="Heading4"/>
      </w:pPr>
      <w:r>
        <w:t>Store Local copy of outputs into Module Outputs</w:t>
      </w:r>
    </w:p>
    <w:p w:rsidR="004A781C" w:rsidRDefault="004A781C">
      <w:r>
        <w:t>(If not required based on design, insert text “None”)</w:t>
      </w:r>
    </w:p>
    <w:p w:rsidR="004A781C" w:rsidRDefault="004A781C">
      <w:pPr>
        <w:pStyle w:val="Heading4"/>
      </w:pPr>
      <w:r>
        <w:t>Program Flow End</w:t>
      </w:r>
    </w:p>
    <w:p w:rsidR="004A781C" w:rsidRDefault="004A781C">
      <w:r>
        <w:t>(If program flow is required by the module, the function to add the temporary variable to the global accumulator is done here)</w:t>
      </w:r>
    </w:p>
    <w:p w:rsidR="004A781C" w:rsidRDefault="004A781C">
      <w:pPr>
        <w:pStyle w:val="Heading2"/>
      </w:pPr>
      <w:r>
        <w:br w:type="page"/>
      </w:r>
      <w:r>
        <w:lastRenderedPageBreak/>
        <w:t>Interrupt Functions</w:t>
      </w:r>
    </w:p>
    <w:p w:rsidR="004A781C" w:rsidRDefault="004A781C">
      <w:r>
        <w:t>(Note: For multiple functions, insert new headers at the “Header 2” level – subset of “5.5 Interrupt Functions” and follow the same sub-section design shown below)</w:t>
      </w:r>
    </w:p>
    <w:p w:rsidR="004A781C" w:rsidRPr="00C35BD3" w:rsidRDefault="004A781C">
      <w:pPr>
        <w:pStyle w:val="Heading3"/>
        <w:rPr>
          <w:lang w:val="es-ES"/>
        </w:rPr>
      </w:pPr>
      <w:r w:rsidRPr="00C35BD3">
        <w:rPr>
          <w:lang w:val="es-ES"/>
        </w:rPr>
        <w:t xml:space="preserve">Isr: </w:t>
      </w:r>
      <w:fldSimple w:instr=" DOCPROPERTY &quot;Module Name&quot;  \* MERGEFORMAT ">
        <w:r w:rsidR="0031389E" w:rsidRPr="0031389E">
          <w:rPr>
            <w:lang w:val="es-ES"/>
          </w:rPr>
          <w:t>Metrics</w:t>
        </w:r>
      </w:fldSimple>
      <w:r w:rsidRPr="00C35BD3">
        <w:rPr>
          <w:lang w:val="es-ES"/>
        </w:rPr>
        <w:t>_L</w:t>
      </w:r>
      <w:fldSimple w:instr=" DOCPROPERTY &quot;Module Layer&quot;  \* MERGEFORMAT ">
        <w:r w:rsidR="0031389E" w:rsidRPr="0031389E">
          <w:rPr>
            <w:lang w:val="es-ES"/>
          </w:rPr>
          <w:t>0</w:t>
        </w:r>
      </w:fldSimple>
      <w:r w:rsidRPr="00C35BD3">
        <w:rPr>
          <w:lang w:val="es-ES"/>
        </w:rPr>
        <w:t>_Isr(n)</w:t>
      </w:r>
    </w:p>
    <w:p w:rsidR="004A781C" w:rsidRDefault="004A781C">
      <w:pPr>
        <w:pStyle w:val="Heading4"/>
      </w:pPr>
      <w:r>
        <w:t>Design Rationale</w:t>
      </w:r>
    </w:p>
    <w:p w:rsidR="004A781C" w:rsidRDefault="004A781C">
      <w:r>
        <w:t>(Add design rationale specifically related to this FUNCTION.  If none required, place the text “None”)</w:t>
      </w:r>
    </w:p>
    <w:p w:rsidR="004A781C" w:rsidRDefault="004A781C">
      <w:pPr>
        <w:pStyle w:val="Heading4"/>
      </w:pPr>
      <w:r>
        <w:t>(Processing of the ISR function)…..</w:t>
      </w:r>
    </w:p>
    <w:p w:rsidR="004A781C" w:rsidRDefault="004A781C">
      <w:r>
        <w:t>(Note: Multiple headings can be used to break apart the functionality)</w:t>
      </w:r>
    </w:p>
    <w:p w:rsidR="004A781C" w:rsidRDefault="004A781C"/>
    <w:p w:rsidR="004A781C" w:rsidRDefault="004A781C">
      <w:pPr>
        <w:pStyle w:val="Heading2"/>
      </w:pPr>
      <w:r>
        <w:br w:type="page"/>
      </w:r>
      <w:r>
        <w:lastRenderedPageBreak/>
        <w:t>Serial Communication Functions</w:t>
      </w:r>
    </w:p>
    <w:p w:rsidR="004A781C" w:rsidRDefault="004A781C">
      <w:r>
        <w:t>(Note: For multiple functions, insert new headers at the “Header 2” level – subset of “5.6 Serial Communication Functions” and follow the same sub-section design shown below)</w:t>
      </w:r>
    </w:p>
    <w:p w:rsidR="004A781C" w:rsidRDefault="004A781C">
      <w:pPr>
        <w:pStyle w:val="Heading3"/>
      </w:pPr>
      <w:r>
        <w:t xml:space="preserve">SComm: </w:t>
      </w:r>
      <w:fldSimple w:instr=" DOCPROPERTY &quot;Module Name&quot;  \* MERGEFORMAT ">
        <w:r w:rsidR="0031389E">
          <w:t>Metrics</w:t>
        </w:r>
      </w:fldSimple>
      <w:r>
        <w:t>_L</w:t>
      </w:r>
      <w:fldSimple w:instr=" DOCPROPERTY &quot;Module Layer&quot;  \* MERGEFORMAT ">
        <w:r w:rsidR="0031389E">
          <w:t>0</w:t>
        </w:r>
      </w:fldSimple>
      <w:r>
        <w:t>_SComm(n)</w:t>
      </w:r>
    </w:p>
    <w:p w:rsidR="004A781C" w:rsidRDefault="004A781C">
      <w:pPr>
        <w:pStyle w:val="Heading4"/>
      </w:pPr>
      <w:r>
        <w:t>Design Rationale</w:t>
      </w:r>
    </w:p>
    <w:p w:rsidR="004A781C" w:rsidRDefault="004A781C">
      <w:r>
        <w:t>(Add design rationale specifically related to this FUNCTION.  If none required, place the text “None”)</w:t>
      </w:r>
    </w:p>
    <w:p w:rsidR="004A781C" w:rsidRDefault="004A781C">
      <w:pPr>
        <w:pStyle w:val="Heading4"/>
      </w:pPr>
      <w:r>
        <w:t>Program Flow Start</w:t>
      </w:r>
    </w:p>
    <w:p w:rsidR="004A781C" w:rsidRDefault="004A781C">
      <w:r>
        <w:t>(If program flow is required by the module, the function to store the unique identifier to a temporary variable is done here – start of the function)</w:t>
      </w:r>
    </w:p>
    <w:p w:rsidR="004A781C" w:rsidRDefault="004A781C">
      <w:pPr>
        <w:pStyle w:val="Heading4"/>
      </w:pPr>
      <w:r>
        <w:t>Store Module Inputs to Local copies</w:t>
      </w:r>
    </w:p>
    <w:p w:rsidR="004A781C" w:rsidRDefault="004A781C">
      <w:r>
        <w:t>(If not required based on design, insert text “None”)</w:t>
      </w:r>
    </w:p>
    <w:p w:rsidR="004A781C" w:rsidRDefault="004A781C">
      <w:pPr>
        <w:pStyle w:val="Heading4"/>
      </w:pPr>
      <w:r>
        <w:t>(Processing of function)………</w:t>
      </w:r>
    </w:p>
    <w:p w:rsidR="004A781C" w:rsidRDefault="004A781C">
      <w:r>
        <w:t>(Breakdown the function into smaller sections to add clarity to the design).</w:t>
      </w:r>
    </w:p>
    <w:p w:rsidR="004A781C" w:rsidRDefault="004A781C">
      <w:pPr>
        <w:pStyle w:val="Heading4"/>
      </w:pPr>
      <w:r>
        <w:t>Store Local copy of outputs into Module Outputs</w:t>
      </w:r>
    </w:p>
    <w:p w:rsidR="004A781C" w:rsidRDefault="004A781C">
      <w:r>
        <w:t>(If not required based on design, insert text “None”)</w:t>
      </w:r>
    </w:p>
    <w:p w:rsidR="004A781C" w:rsidRDefault="004A781C">
      <w:pPr>
        <w:pStyle w:val="Heading4"/>
      </w:pPr>
      <w:r>
        <w:t>Program Flow End</w:t>
      </w:r>
    </w:p>
    <w:p w:rsidR="004A781C" w:rsidRDefault="004A781C">
      <w:r>
        <w:t>(If program flow is required by the module, the function to add the temporary variable to the global accumulator is done here)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315335" w:rsidP="00F957FA">
            <w:pPr>
              <w:spacing w:before="60"/>
              <w:rPr>
                <w:rFonts w:ascii="Arial" w:hAnsi="Arial" w:cs="Arial"/>
                <w:sz w:val="16"/>
                <w:szCs w:val="16"/>
              </w:rPr>
            </w:pPr>
            <w:r>
              <w:rPr>
                <w:rFonts w:ascii="Arial" w:hAnsi="Arial" w:cs="Arial"/>
                <w:sz w:val="16"/>
                <w:szCs w:val="16"/>
              </w:rPr>
              <w:t>&lt;None&gt;</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4A781C">
      <w:pPr>
        <w:numPr>
          <w:ilvl w:val="0"/>
          <w:numId w:val="6"/>
        </w:numPr>
      </w:pPr>
      <w:r>
        <w:t>(Item #1)</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4A781C">
            <w:pPr>
              <w:spacing w:before="60"/>
              <w:rPr>
                <w:rFonts w:ascii="Arial" w:hAnsi="Arial" w:cs="Arial"/>
                <w:sz w:val="16"/>
              </w:rPr>
            </w:pPr>
          </w:p>
        </w:tc>
        <w:tc>
          <w:tcPr>
            <w:tcW w:w="6210" w:type="dxa"/>
          </w:tcPr>
          <w:p w:rsidR="004A781C" w:rsidRDefault="004A781C">
            <w:pPr>
              <w:spacing w:before="60"/>
              <w:rPr>
                <w:rFonts w:ascii="Arial" w:hAnsi="Arial" w:cs="Arial"/>
                <w:sz w:val="16"/>
              </w:rPr>
            </w:pPr>
          </w:p>
        </w:tc>
        <w:tc>
          <w:tcPr>
            <w:tcW w:w="1080" w:type="dxa"/>
          </w:tcPr>
          <w:p w:rsidR="004A781C" w:rsidRDefault="004A781C">
            <w:pPr>
              <w:spacing w:before="60"/>
              <w:rPr>
                <w:rFonts w:ascii="Arial" w:hAnsi="Arial" w:cs="Arial"/>
                <w:sz w:val="16"/>
              </w:rPr>
            </w:pPr>
          </w:p>
        </w:tc>
        <w:tc>
          <w:tcPr>
            <w:tcW w:w="1105" w:type="dxa"/>
          </w:tcPr>
          <w:p w:rsidR="004A781C" w:rsidRDefault="004A781C">
            <w:pPr>
              <w:spacing w:before="60"/>
              <w:rPr>
                <w:rFonts w:ascii="Arial" w:hAnsi="Arial" w:cs="Arial"/>
                <w:sz w:val="16"/>
              </w:rPr>
            </w:pPr>
          </w:p>
        </w:tc>
      </w:tr>
    </w:tbl>
    <w:p w:rsidR="00107819" w:rsidRDefault="00107819"/>
    <w:sectPr w:rsidR="00107819" w:rsidSect="00937013">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36A" w:rsidRDefault="00D6236A">
      <w:r>
        <w:separator/>
      </w:r>
    </w:p>
  </w:endnote>
  <w:endnote w:type="continuationSeparator" w:id="0">
    <w:p w:rsidR="00D6236A" w:rsidRDefault="00D623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Footer"/>
    </w:pPr>
    <w:r>
      <w:rPr>
        <w:snapToGrid w:val="0"/>
      </w:rPr>
      <w:tab/>
    </w:r>
    <w:fldSimple w:instr=" DOCPROPERTY &quot;Company&quot;  \* MERGEFORMAT ">
      <w:r w:rsidR="00401E16" w:rsidRPr="00401E16">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36A" w:rsidRDefault="00D6236A">
      <w:r>
        <w:separator/>
      </w:r>
    </w:p>
  </w:footnote>
  <w:footnote w:type="continuationSeparator" w:id="0">
    <w:p w:rsidR="00D6236A" w:rsidRDefault="00D623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CF3FB7">
          <w:pPr>
            <w:pStyle w:val="Header"/>
          </w:pPr>
          <w:fldSimple w:instr=" DOCPROPERTY &quot;Document Title&quot;  \* MERGEFORMAT ">
            <w:r w:rsidR="00934CE1">
              <w:t>Metrics</w:t>
            </w:r>
          </w:fldSimple>
        </w:p>
        <w:p w:rsidR="00F957FA" w:rsidRDefault="00CF3FB7" w:rsidP="00934CE1">
          <w:pPr>
            <w:pStyle w:val="Header"/>
            <w:tabs>
              <w:tab w:val="clear" w:pos="8640"/>
              <w:tab w:val="center" w:pos="2592"/>
              <w:tab w:val="left" w:pos="4320"/>
            </w:tabs>
          </w:pPr>
          <w:fldSimple w:instr=" DOCPROPERTY &quot;Product Line&quot;  \* MERGEFORMAT ">
            <w:r w:rsidR="00934CE1">
              <w:t>Gen II+ EPS EA3</w:t>
            </w:r>
          </w:fldSimple>
          <w:r w:rsidR="00F957FA">
            <w:tab/>
          </w:r>
          <w:r w:rsidR="00934CE1">
            <w:tab/>
          </w:r>
        </w:p>
      </w:tc>
      <w:tc>
        <w:tcPr>
          <w:tcW w:w="1170" w:type="dxa"/>
        </w:tcPr>
        <w:p w:rsidR="00F957FA" w:rsidRDefault="00F957FA">
          <w:pPr>
            <w:pStyle w:val="Header"/>
          </w:pPr>
          <w:r>
            <w:t>Revision:</w:t>
          </w:r>
        </w:p>
      </w:tc>
      <w:tc>
        <w:tcPr>
          <w:tcW w:w="1350" w:type="dxa"/>
        </w:tcPr>
        <w:p w:rsidR="00F957FA" w:rsidRDefault="00CF3FB7">
          <w:pPr>
            <w:pStyle w:val="Header"/>
          </w:pPr>
          <w:fldSimple w:instr=" DOCPROPERTY &quot;MDDRevNum&quot; \* MERGEFORMAT ">
            <w:r w:rsidR="00934CE1">
              <w:t>1.1</w:t>
            </w:r>
          </w:fldSimple>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CF3FB7">
          <w:pPr>
            <w:pStyle w:val="Header"/>
          </w:pPr>
          <w:fldSimple w:instr=" SAVEDATE \@ &quot;d-MMM-yy&quot; \* MERGEFORMAT ">
            <w:r w:rsidR="00934CE1">
              <w:rPr>
                <w:noProof/>
              </w:rPr>
              <w:t>1-Feb-12</w:t>
            </w:r>
          </w:fldSimple>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CF3FB7">
          <w:pPr>
            <w:pStyle w:val="Header"/>
          </w:pPr>
          <w:fldSimple w:instr=" USERNAME  \* MERGEFORMAT ">
            <w:r w:rsidR="00934CE1">
              <w:rPr>
                <w:noProof/>
              </w:rPr>
              <w:t>Jeremy Warmbier</w:t>
            </w:r>
          </w:fldSimple>
        </w:p>
      </w:tc>
      <w:tc>
        <w:tcPr>
          <w:tcW w:w="1170" w:type="dxa"/>
        </w:tcPr>
        <w:p w:rsidR="00F957FA" w:rsidRDefault="00F957FA">
          <w:pPr>
            <w:pStyle w:val="Header"/>
          </w:pPr>
          <w:r>
            <w:t>Page:</w:t>
          </w:r>
        </w:p>
      </w:tc>
      <w:tc>
        <w:tcPr>
          <w:tcW w:w="1350" w:type="dxa"/>
        </w:tcPr>
        <w:p w:rsidR="00F957FA" w:rsidRDefault="00CF3FB7">
          <w:pPr>
            <w:pStyle w:val="Header"/>
          </w:pPr>
          <w:r>
            <w:rPr>
              <w:rStyle w:val="PageNumber"/>
            </w:rPr>
            <w:fldChar w:fldCharType="begin"/>
          </w:r>
          <w:r w:rsidR="00F957FA">
            <w:rPr>
              <w:rStyle w:val="PageNumber"/>
            </w:rPr>
            <w:instrText xml:space="preserve"> PAGE </w:instrText>
          </w:r>
          <w:r>
            <w:rPr>
              <w:rStyle w:val="PageNumber"/>
            </w:rPr>
            <w:fldChar w:fldCharType="separate"/>
          </w:r>
          <w:r w:rsidR="0031389E">
            <w:rPr>
              <w:rStyle w:val="PageNumber"/>
              <w:noProof/>
            </w:rPr>
            <w:t>2</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31389E">
            <w:rPr>
              <w:rStyle w:val="PageNumber"/>
              <w:noProof/>
            </w:rPr>
            <w:t>14</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F488C"/>
    <w:rsid w:val="00107819"/>
    <w:rsid w:val="001A574F"/>
    <w:rsid w:val="001B60DF"/>
    <w:rsid w:val="001F09B2"/>
    <w:rsid w:val="0020722A"/>
    <w:rsid w:val="00251AC0"/>
    <w:rsid w:val="002C03D8"/>
    <w:rsid w:val="0031389E"/>
    <w:rsid w:val="00315335"/>
    <w:rsid w:val="003C4D3F"/>
    <w:rsid w:val="00401E16"/>
    <w:rsid w:val="004A781C"/>
    <w:rsid w:val="005D5FE4"/>
    <w:rsid w:val="00616853"/>
    <w:rsid w:val="00674ADF"/>
    <w:rsid w:val="006D33CC"/>
    <w:rsid w:val="006F01A3"/>
    <w:rsid w:val="006F488C"/>
    <w:rsid w:val="00706174"/>
    <w:rsid w:val="007A69AC"/>
    <w:rsid w:val="008242F0"/>
    <w:rsid w:val="008535B2"/>
    <w:rsid w:val="008B3E94"/>
    <w:rsid w:val="008F6DBB"/>
    <w:rsid w:val="00934CE1"/>
    <w:rsid w:val="00937013"/>
    <w:rsid w:val="00955F6A"/>
    <w:rsid w:val="00957470"/>
    <w:rsid w:val="009B20B2"/>
    <w:rsid w:val="00AD731B"/>
    <w:rsid w:val="00B54697"/>
    <w:rsid w:val="00BD008B"/>
    <w:rsid w:val="00BD15D2"/>
    <w:rsid w:val="00BD3DFF"/>
    <w:rsid w:val="00BF364D"/>
    <w:rsid w:val="00C35BD3"/>
    <w:rsid w:val="00C72FFA"/>
    <w:rsid w:val="00CF3FB7"/>
    <w:rsid w:val="00D6236A"/>
    <w:rsid w:val="00D94BDD"/>
    <w:rsid w:val="00DC7E08"/>
    <w:rsid w:val="00DE4889"/>
    <w:rsid w:val="00E5472B"/>
    <w:rsid w:val="00E57C42"/>
    <w:rsid w:val="00F648ED"/>
    <w:rsid w:val="00F82E8E"/>
    <w:rsid w:val="00F957FA"/>
    <w:rsid w:val="00FB2942"/>
    <w:rsid w:val="00FB4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MDD%2520Template%25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MDD%20Template%20EA3.dotx</Template>
  <TotalTime>36</TotalTime>
  <Pages>14</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10761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keywords/>
  <dc:description/>
  <cp:lastModifiedBy>Jeremy Warmbier</cp:lastModifiedBy>
  <cp:revision>4</cp:revision>
  <cp:lastPrinted>2011-03-21T13:34:00Z</cp:lastPrinted>
  <dcterms:created xsi:type="dcterms:W3CDTF">2012-02-01T14:40:00Z</dcterms:created>
  <dcterms:modified xsi:type="dcterms:W3CDTF">2012-02-01T15:16:00Z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Metrics</vt:lpwstr>
  </property>
  <property fmtid="{D5CDD505-2E9C-101B-9397-08002B2CF9AE}" pid="3" name="MDDRevNum">
    <vt:lpwstr>1.1</vt:lpwstr>
  </property>
  <property fmtid="{D5CDD505-2E9C-101B-9397-08002B2CF9AE}" pid="4" name="Module Layer">
    <vt:lpwstr>0</vt:lpwstr>
  </property>
  <property fmtid="{D5CDD505-2E9C-101B-9397-08002B2CF9AE}" pid="5" name="Module Name">
    <vt:lpwstr>Metrics</vt:lpwstr>
  </property>
  <property fmtid="{D5CDD505-2E9C-101B-9397-08002B2CF9AE}" pid="6" name="Product Line">
    <vt:lpwstr>Gen II+ EPS EA3</vt:lpwstr>
  </property>
</Properties>
</file>