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E0C78"/>
    <w:multiLevelType w:val="hybridMultilevel"/>
    <w:tmpl w:val="82D6C2FC"/>
    <w:lvl w:ilvl="0" w:tplc="A19A15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89F"/>
    <w:rsid w:val="00012E44"/>
    <w:rsid w:val="000A4B7F"/>
    <w:rsid w:val="000B0F3E"/>
    <w:rsid w:val="000B75C5"/>
    <w:rsid w:val="000D0E2D"/>
    <w:rsid w:val="000E5A93"/>
    <w:rsid w:val="000F5DA2"/>
    <w:rsid w:val="00107819"/>
    <w:rsid w:val="00122AD2"/>
    <w:rsid w:val="0013504B"/>
    <w:rsid w:val="00140AF1"/>
    <w:rsid w:val="00162AB4"/>
    <w:rsid w:val="00167FCD"/>
    <w:rsid w:val="0017348F"/>
    <w:rsid w:val="001862DC"/>
    <w:rsid w:val="001A31D2"/>
    <w:rsid w:val="001A574F"/>
    <w:rsid w:val="001B60DF"/>
    <w:rsid w:val="001F09B2"/>
    <w:rsid w:val="0020722A"/>
    <w:rsid w:val="00212EF6"/>
    <w:rsid w:val="00215131"/>
    <w:rsid w:val="002410CF"/>
    <w:rsid w:val="00251AC0"/>
    <w:rsid w:val="00282F2E"/>
    <w:rsid w:val="00291619"/>
    <w:rsid w:val="00295826"/>
    <w:rsid w:val="002C03D8"/>
    <w:rsid w:val="002F6287"/>
    <w:rsid w:val="002F7A57"/>
    <w:rsid w:val="00315335"/>
    <w:rsid w:val="00384466"/>
    <w:rsid w:val="003A16CF"/>
    <w:rsid w:val="003B7645"/>
    <w:rsid w:val="003C1EAD"/>
    <w:rsid w:val="003C4D3F"/>
    <w:rsid w:val="003F38BB"/>
    <w:rsid w:val="00401199"/>
    <w:rsid w:val="004149AE"/>
    <w:rsid w:val="00484D2C"/>
    <w:rsid w:val="004A781C"/>
    <w:rsid w:val="004F4E6C"/>
    <w:rsid w:val="005446BF"/>
    <w:rsid w:val="00552E31"/>
    <w:rsid w:val="00587A82"/>
    <w:rsid w:val="005A7D50"/>
    <w:rsid w:val="005B29BC"/>
    <w:rsid w:val="005B77EF"/>
    <w:rsid w:val="005D5FE4"/>
    <w:rsid w:val="005D783D"/>
    <w:rsid w:val="0061512C"/>
    <w:rsid w:val="00616853"/>
    <w:rsid w:val="0064281A"/>
    <w:rsid w:val="00654BDB"/>
    <w:rsid w:val="00674ADF"/>
    <w:rsid w:val="00682B6A"/>
    <w:rsid w:val="006876EC"/>
    <w:rsid w:val="006B7E03"/>
    <w:rsid w:val="006C53D9"/>
    <w:rsid w:val="006C6B82"/>
    <w:rsid w:val="006D060D"/>
    <w:rsid w:val="006D33CC"/>
    <w:rsid w:val="006F01A3"/>
    <w:rsid w:val="006F6C3B"/>
    <w:rsid w:val="00706174"/>
    <w:rsid w:val="00725E1A"/>
    <w:rsid w:val="0075035E"/>
    <w:rsid w:val="00771885"/>
    <w:rsid w:val="007A69AC"/>
    <w:rsid w:val="007E7BD2"/>
    <w:rsid w:val="007F446E"/>
    <w:rsid w:val="007F6713"/>
    <w:rsid w:val="008242F0"/>
    <w:rsid w:val="008535B2"/>
    <w:rsid w:val="0087452C"/>
    <w:rsid w:val="00886A0D"/>
    <w:rsid w:val="008B3E94"/>
    <w:rsid w:val="008F69E4"/>
    <w:rsid w:val="008F6DBB"/>
    <w:rsid w:val="00934ED0"/>
    <w:rsid w:val="00937013"/>
    <w:rsid w:val="00955F6A"/>
    <w:rsid w:val="00957470"/>
    <w:rsid w:val="00957C58"/>
    <w:rsid w:val="00966B85"/>
    <w:rsid w:val="00996C42"/>
    <w:rsid w:val="009B20B2"/>
    <w:rsid w:val="009B26C0"/>
    <w:rsid w:val="00A13923"/>
    <w:rsid w:val="00A21BDB"/>
    <w:rsid w:val="00A64919"/>
    <w:rsid w:val="00AB0017"/>
    <w:rsid w:val="00AC4AE6"/>
    <w:rsid w:val="00AD731B"/>
    <w:rsid w:val="00B32907"/>
    <w:rsid w:val="00B43152"/>
    <w:rsid w:val="00B50AA2"/>
    <w:rsid w:val="00B54697"/>
    <w:rsid w:val="00BA23BB"/>
    <w:rsid w:val="00BD008B"/>
    <w:rsid w:val="00BD15D2"/>
    <w:rsid w:val="00BD3DFF"/>
    <w:rsid w:val="00BF364D"/>
    <w:rsid w:val="00C35BD3"/>
    <w:rsid w:val="00C72FFA"/>
    <w:rsid w:val="00C73366"/>
    <w:rsid w:val="00CA1A86"/>
    <w:rsid w:val="00CA32AD"/>
    <w:rsid w:val="00CB6F5E"/>
    <w:rsid w:val="00CC30F5"/>
    <w:rsid w:val="00CE7A5F"/>
    <w:rsid w:val="00CF066C"/>
    <w:rsid w:val="00D1386A"/>
    <w:rsid w:val="00D3676E"/>
    <w:rsid w:val="00D54601"/>
    <w:rsid w:val="00D90C67"/>
    <w:rsid w:val="00D94BDD"/>
    <w:rsid w:val="00DC73AC"/>
    <w:rsid w:val="00DC7E08"/>
    <w:rsid w:val="00DE215A"/>
    <w:rsid w:val="00DE4889"/>
    <w:rsid w:val="00DF1B8E"/>
    <w:rsid w:val="00DF49B8"/>
    <w:rsid w:val="00E24060"/>
    <w:rsid w:val="00E5472B"/>
    <w:rsid w:val="00E57C42"/>
    <w:rsid w:val="00E90803"/>
    <w:rsid w:val="00E96A09"/>
    <w:rsid w:val="00EC060B"/>
    <w:rsid w:val="00EF4E9E"/>
    <w:rsid w:val="00F141E2"/>
    <w:rsid w:val="00F1689F"/>
    <w:rsid w:val="00F4473B"/>
    <w:rsid w:val="00F50D91"/>
    <w:rsid w:val="00F648ED"/>
    <w:rsid w:val="00F652DE"/>
    <w:rsid w:val="00F82E8E"/>
    <w:rsid w:val="00F85CDA"/>
    <w:rsid w:val="00F957FA"/>
    <w:rsid w:val="00FB2942"/>
    <w:rsid w:val="00FB432D"/>
    <w:rsid w:val="00F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5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C01FD-766E-47FE-92F2-CFB3D637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</Template>
  <TotalTime>190</TotalTime>
  <Pages>26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11387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Sengottaiyan, Selva</cp:lastModifiedBy>
  <cp:revision>52</cp:revision>
  <cp:lastPrinted>2011-03-21T13:34:00Z</cp:lastPrinted>
  <dcterms:created xsi:type="dcterms:W3CDTF">2012-09-11T17:55:00Z</dcterms:created>
  <dcterms:modified xsi:type="dcterms:W3CDTF">2013-11-27T18:23:00Z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Assist Sum and Limit (Current Mode)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AstLmt</vt:lpwstr>
  </property>
  <property fmtid="{D5CDD505-2E9C-101B-9397-08002B2CF9AE}" pid="6" name="Product Line">
    <vt:lpwstr>Gen II+ EPS EA3</vt:lpwstr>
  </property>
</Properties>
</file>