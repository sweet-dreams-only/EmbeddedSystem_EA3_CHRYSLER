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054"/>
    <w:rsid w:val="000E60B2"/>
    <w:rsid w:val="000F0902"/>
    <w:rsid w:val="00107819"/>
    <w:rsid w:val="0013504B"/>
    <w:rsid w:val="001540A6"/>
    <w:rsid w:val="001A574F"/>
    <w:rsid w:val="001A7DC7"/>
    <w:rsid w:val="001B60DF"/>
    <w:rsid w:val="001C150A"/>
    <w:rsid w:val="001F09B2"/>
    <w:rsid w:val="0020722A"/>
    <w:rsid w:val="00246519"/>
    <w:rsid w:val="00251AC0"/>
    <w:rsid w:val="002C03D8"/>
    <w:rsid w:val="0031068D"/>
    <w:rsid w:val="00315335"/>
    <w:rsid w:val="00377BE7"/>
    <w:rsid w:val="003A7DA7"/>
    <w:rsid w:val="003B2A82"/>
    <w:rsid w:val="003B7645"/>
    <w:rsid w:val="003C4D3F"/>
    <w:rsid w:val="003D75E1"/>
    <w:rsid w:val="003F14CD"/>
    <w:rsid w:val="00422F3E"/>
    <w:rsid w:val="00474003"/>
    <w:rsid w:val="004A781C"/>
    <w:rsid w:val="004D6E66"/>
    <w:rsid w:val="005123C8"/>
    <w:rsid w:val="005168C0"/>
    <w:rsid w:val="00541CCC"/>
    <w:rsid w:val="005A14F1"/>
    <w:rsid w:val="005C7D36"/>
    <w:rsid w:val="005D3567"/>
    <w:rsid w:val="005D5FE4"/>
    <w:rsid w:val="005D783D"/>
    <w:rsid w:val="00616853"/>
    <w:rsid w:val="00674ADF"/>
    <w:rsid w:val="006D33CC"/>
    <w:rsid w:val="006D6D7F"/>
    <w:rsid w:val="006F01A3"/>
    <w:rsid w:val="006F6464"/>
    <w:rsid w:val="00706174"/>
    <w:rsid w:val="00785710"/>
    <w:rsid w:val="007A69AC"/>
    <w:rsid w:val="007D277A"/>
    <w:rsid w:val="008242F0"/>
    <w:rsid w:val="008535B2"/>
    <w:rsid w:val="00860C50"/>
    <w:rsid w:val="00870005"/>
    <w:rsid w:val="008B3E94"/>
    <w:rsid w:val="008F468D"/>
    <w:rsid w:val="008F6DBB"/>
    <w:rsid w:val="00937013"/>
    <w:rsid w:val="00955F6A"/>
    <w:rsid w:val="00957470"/>
    <w:rsid w:val="00962850"/>
    <w:rsid w:val="009B20B2"/>
    <w:rsid w:val="009E0FF4"/>
    <w:rsid w:val="00A17054"/>
    <w:rsid w:val="00AA52F7"/>
    <w:rsid w:val="00AD731B"/>
    <w:rsid w:val="00B24325"/>
    <w:rsid w:val="00B54697"/>
    <w:rsid w:val="00B66F77"/>
    <w:rsid w:val="00BB5F1A"/>
    <w:rsid w:val="00BD008B"/>
    <w:rsid w:val="00BD15D2"/>
    <w:rsid w:val="00BD3DFF"/>
    <w:rsid w:val="00BE060A"/>
    <w:rsid w:val="00BF364D"/>
    <w:rsid w:val="00C1763A"/>
    <w:rsid w:val="00C31A47"/>
    <w:rsid w:val="00C35BD3"/>
    <w:rsid w:val="00C411D9"/>
    <w:rsid w:val="00C442FA"/>
    <w:rsid w:val="00C72FFA"/>
    <w:rsid w:val="00CB6F5E"/>
    <w:rsid w:val="00CF1EB8"/>
    <w:rsid w:val="00D60C35"/>
    <w:rsid w:val="00D90F52"/>
    <w:rsid w:val="00D91E65"/>
    <w:rsid w:val="00D94BDD"/>
    <w:rsid w:val="00DC7E08"/>
    <w:rsid w:val="00DD24D2"/>
    <w:rsid w:val="00DE4889"/>
    <w:rsid w:val="00E368A5"/>
    <w:rsid w:val="00E5472B"/>
    <w:rsid w:val="00E57C42"/>
    <w:rsid w:val="00E87BD3"/>
    <w:rsid w:val="00EB686B"/>
    <w:rsid w:val="00EC296B"/>
    <w:rsid w:val="00EE47A5"/>
    <w:rsid w:val="00EF4E9E"/>
    <w:rsid w:val="00F141E2"/>
    <w:rsid w:val="00F2646F"/>
    <w:rsid w:val="00F648ED"/>
    <w:rsid w:val="00F82E8E"/>
    <w:rsid w:val="00F957FA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6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423</TotalTime>
  <Pages>20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9394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Lucas Wendling</cp:lastModifiedBy>
  <cp:revision>24</cp:revision>
  <cp:lastPrinted>2011-03-21T13:34:00Z</cp:lastPrinted>
  <dcterms:created xsi:type="dcterms:W3CDTF">2012-10-10T19:09:00Z</dcterms:created>
  <dcterms:modified xsi:type="dcterms:W3CDTF">2013-05-01T14:01:00Z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Handwheel Torque 2</vt:lpwstr>
  </property>
  <property fmtid="{D5CDD505-2E9C-101B-9397-08002B2CF9AE}" pid="3" name="MDDRevNum">
    <vt:lpwstr>6.0</vt:lpwstr>
  </property>
  <property fmtid="{D5CDD505-2E9C-101B-9397-08002B2CF9AE}" pid="4" name="Module Layer">
    <vt:lpwstr>0</vt:lpwstr>
  </property>
  <property fmtid="{D5CDD505-2E9C-101B-9397-08002B2CF9AE}" pid="5" name="Module Name">
    <vt:lpwstr>HwTrq2</vt:lpwstr>
  </property>
  <property fmtid="{D5CDD505-2E9C-101B-9397-08002B2CF9AE}" pid="6" name="Product Line">
    <vt:lpwstr>Gen II+ EPS EA3</vt:lpwstr>
  </property>
</Properties>
</file>