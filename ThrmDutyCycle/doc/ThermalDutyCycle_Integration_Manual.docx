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A781C">
        <w:t xml:space="preserve"> </w:t>
      </w:r>
      <w:r w:rsidR="00525A01">
        <w:t>Thermal Duty cycle</w:t>
      </w:r>
    </w:p>
    <w:p w:rsidR="004A781C" w:rsidRDefault="00B70668" w:rsidP="00B70668">
      <w:pPr>
        <w:pStyle w:val="Subtitle"/>
      </w:pPr>
      <w:r>
        <w:t>Table of Contents</w:t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2923196" w:history="1">
        <w:r w:rsidR="00590D11" w:rsidRPr="00911281">
          <w:rPr>
            <w:rStyle w:val="Hyperlink"/>
            <w:noProof/>
          </w:rPr>
          <w:t>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Dependencies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7" w:history="1">
        <w:r w:rsidR="00590D11" w:rsidRPr="00911281">
          <w:rPr>
            <w:rStyle w:val="Hyperlink"/>
            <w:noProof/>
          </w:rPr>
          <w:t>1.1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SWCs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8" w:history="1">
        <w:r w:rsidR="00590D11" w:rsidRPr="00911281">
          <w:rPr>
            <w:rStyle w:val="Hyperlink"/>
            <w:noProof/>
          </w:rPr>
          <w:t>1.2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 Files to be provided by Integration Project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9" w:history="1">
        <w:r w:rsidR="00590D11" w:rsidRPr="00911281">
          <w:rPr>
            <w:rStyle w:val="Hyperlink"/>
            <w:noProof/>
          </w:rPr>
          <w:t>1.3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Functions to be provided to Integration Project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0" w:history="1">
        <w:r w:rsidR="00590D11" w:rsidRPr="00911281">
          <w:rPr>
            <w:rStyle w:val="Hyperlink"/>
            <w:noProof/>
          </w:rPr>
          <w:t>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1" w:history="1">
        <w:r w:rsidR="00590D11" w:rsidRPr="00911281">
          <w:rPr>
            <w:rStyle w:val="Hyperlink"/>
            <w:noProof/>
          </w:rPr>
          <w:t>2.1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Build Time Config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2" w:history="1">
        <w:r w:rsidR="00590D11" w:rsidRPr="00911281">
          <w:rPr>
            <w:rStyle w:val="Hyperlink"/>
            <w:noProof/>
          </w:rPr>
          <w:t>2.2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Generator Config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3" w:history="1">
        <w:r w:rsidR="00590D11" w:rsidRPr="00911281">
          <w:rPr>
            <w:rStyle w:val="Hyperlink"/>
            <w:noProof/>
          </w:rPr>
          <w:t>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Integration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4" w:history="1">
        <w:r w:rsidR="00590D11" w:rsidRPr="00911281">
          <w:rPr>
            <w:rStyle w:val="Hyperlink"/>
            <w:noProof/>
          </w:rPr>
          <w:t>3.1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Global Data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5" w:history="1">
        <w:r w:rsidR="00590D11" w:rsidRPr="00911281">
          <w:rPr>
            <w:rStyle w:val="Hyperlink"/>
            <w:noProof/>
          </w:rPr>
          <w:t>3.2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Component Conflicts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6" w:history="1">
        <w:r w:rsidR="00590D11" w:rsidRPr="00911281">
          <w:rPr>
            <w:rStyle w:val="Hyperlink"/>
            <w:noProof/>
          </w:rPr>
          <w:t>3.3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Include Path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7" w:history="1">
        <w:r w:rsidR="00590D11" w:rsidRPr="00911281">
          <w:rPr>
            <w:rStyle w:val="Hyperlink"/>
            <w:noProof/>
          </w:rPr>
          <w:t>3.4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Configurator Changes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8" w:history="1">
        <w:r w:rsidR="00590D11" w:rsidRPr="00911281">
          <w:rPr>
            <w:rStyle w:val="Hyperlink"/>
            <w:noProof/>
          </w:rPr>
          <w:t>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Runnable Scheduling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9" w:history="1">
        <w:r w:rsidR="00590D11" w:rsidRPr="00911281">
          <w:rPr>
            <w:rStyle w:val="Hyperlink"/>
            <w:noProof/>
          </w:rPr>
          <w:t>5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Memory Mapping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0" w:history="1">
        <w:r w:rsidR="00590D11" w:rsidRPr="00911281">
          <w:rPr>
            <w:rStyle w:val="Hyperlink"/>
            <w:noProof/>
          </w:rPr>
          <w:t>5.1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Mapping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1" w:history="1">
        <w:r w:rsidR="00590D11" w:rsidRPr="00911281">
          <w:rPr>
            <w:rStyle w:val="Hyperlink"/>
            <w:noProof/>
          </w:rPr>
          <w:t>5.2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Usage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2" w:history="1">
        <w:r w:rsidR="00590D11" w:rsidRPr="00911281">
          <w:rPr>
            <w:rStyle w:val="Hyperlink"/>
            <w:noProof/>
          </w:rPr>
          <w:t>6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Revision Control Log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511531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2923196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2923197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AD69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E17CA7">
            <w:pPr>
              <w:cnfStyle w:val="000000100000"/>
            </w:pPr>
          </w:p>
        </w:tc>
      </w:tr>
    </w:tbl>
    <w:p w:rsidR="004527BC" w:rsidRDefault="007C4C59" w:rsidP="004825AF">
      <w:pPr>
        <w:pStyle w:val="Heading2"/>
      </w:pPr>
      <w:bookmarkStart w:id="2" w:name="_Toc352923198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AD699E" w:rsidP="00B27D95">
      <w:r>
        <w:t>None</w:t>
      </w:r>
    </w:p>
    <w:p w:rsidR="00E17CA7" w:rsidRDefault="00E17CA7" w:rsidP="00B27D95"/>
    <w:p w:rsidR="004527BC" w:rsidRDefault="00002748" w:rsidP="004527BC">
      <w:pPr>
        <w:pStyle w:val="Heading2"/>
      </w:pPr>
      <w:bookmarkStart w:id="3" w:name="_Toc352923199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4527BC" w:rsidRDefault="00AD699E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52923200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52923201"/>
      <w:r>
        <w:t>Build Time Config</w:t>
      </w:r>
      <w:bookmarkEnd w:id="5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52923202"/>
      <w:r>
        <w:t>Generator Config</w:t>
      </w:r>
      <w:bookmarkEnd w:id="6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52923203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52923204"/>
      <w:r>
        <w:t>Global Data</w:t>
      </w:r>
      <w:bookmarkEnd w:id="8"/>
    </w:p>
    <w:p w:rsidR="00E17CA7" w:rsidRDefault="00AD699E" w:rsidP="00701150">
      <w:r>
        <w:t>None</w:t>
      </w:r>
    </w:p>
    <w:p w:rsidR="00701150" w:rsidRDefault="00701150" w:rsidP="00836AC1">
      <w:pPr>
        <w:pStyle w:val="Heading2"/>
      </w:pPr>
      <w:bookmarkStart w:id="9" w:name="_Toc352923205"/>
      <w:r>
        <w:t>Component Conflicts</w:t>
      </w:r>
      <w:bookmarkEnd w:id="9"/>
    </w:p>
    <w:p w:rsidR="00E17CA7" w:rsidRPr="00E17CA7" w:rsidRDefault="00E17CA7" w:rsidP="00E17CA7">
      <w:r>
        <w:t>None</w:t>
      </w:r>
    </w:p>
    <w:p w:rsidR="00836AC1" w:rsidRDefault="00DC10CD" w:rsidP="00836AC1">
      <w:pPr>
        <w:pStyle w:val="Heading2"/>
      </w:pPr>
      <w:bookmarkStart w:id="10" w:name="_Toc352923206"/>
      <w:r>
        <w:t>Include Path</w:t>
      </w:r>
      <w:bookmarkEnd w:id="10"/>
    </w:p>
    <w:p w:rsidR="00DC10CD" w:rsidRDefault="00AD699E" w:rsidP="00DC10CD">
      <w:proofErr w:type="gramStart"/>
      <w:r>
        <w:t>None</w:t>
      </w:r>
      <w:r w:rsidR="00DC10CD">
        <w:t>.</w:t>
      </w:r>
      <w:proofErr w:type="gramEnd"/>
    </w:p>
    <w:p w:rsidR="00701150" w:rsidRPr="00701150" w:rsidRDefault="00701150" w:rsidP="00701150"/>
    <w:p w:rsidR="00942F40" w:rsidRDefault="00942F40" w:rsidP="009C1FC9">
      <w:pPr>
        <w:pStyle w:val="Heading2"/>
      </w:pPr>
      <w:bookmarkStart w:id="11" w:name="_Toc352923207"/>
      <w:r>
        <w:t>Configurator Changes</w:t>
      </w:r>
      <w:bookmarkEnd w:id="11"/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52923208"/>
      <w:r>
        <w:lastRenderedPageBreak/>
        <w:t>Runnable Scheduling</w:t>
      </w:r>
      <w:bookmarkEnd w:id="12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0719D9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9D0856" w:rsidP="009D0856">
            <w:proofErr w:type="spellStart"/>
            <w:r w:rsidRPr="009D0856">
              <w:t>ThrmlDutyCycle</w:t>
            </w:r>
            <w:proofErr w:type="spellEnd"/>
            <w:r w:rsidRPr="009D0856">
              <w:t xml:space="preserve">_ </w:t>
            </w:r>
            <w:r w:rsidR="00AD699E">
              <w:t>_Per1</w:t>
            </w:r>
          </w:p>
        </w:tc>
        <w:tc>
          <w:tcPr>
            <w:tcW w:w="4835" w:type="dxa"/>
          </w:tcPr>
          <w:p w:rsidR="00F50821" w:rsidRDefault="009D0856" w:rsidP="00AD699E">
            <w:pPr>
              <w:cnfStyle w:val="000000100000"/>
            </w:pPr>
            <w:r>
              <w:t>None</w:t>
            </w:r>
          </w:p>
        </w:tc>
        <w:tc>
          <w:tcPr>
            <w:tcW w:w="1772" w:type="dxa"/>
          </w:tcPr>
          <w:p w:rsidR="00F50821" w:rsidRDefault="00F50821" w:rsidP="009D0856">
            <w:pPr>
              <w:cnfStyle w:val="000000100000"/>
            </w:pPr>
            <w:r>
              <w:t>RTE (</w:t>
            </w:r>
            <w:r w:rsidR="009D0856">
              <w:t>100</w:t>
            </w:r>
            <w:r>
              <w:t>ms)</w:t>
            </w: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 xml:space="preserve">*Note: </w:t>
      </w:r>
    </w:p>
    <w:p w:rsidR="00ED15E6" w:rsidRDefault="00ED15E6" w:rsidP="00ED15E6"/>
    <w:p w:rsidR="001D6A7F" w:rsidRDefault="00ED15E6" w:rsidP="00ED15E6">
      <w:pPr>
        <w:spacing w:after="0"/>
        <w:rPr>
          <w:b/>
        </w:rPr>
      </w:pPr>
      <w:r>
        <w:t xml:space="preserve">Proper Initialization of input signals should occur before running each function for the first time.  </w:t>
      </w:r>
      <w:r w:rsidRPr="00ED15E6">
        <w:rPr>
          <w:b/>
        </w:rPr>
        <w:t>(</w:t>
      </w:r>
      <w:r w:rsidR="009D0856" w:rsidRPr="009D0856">
        <w:rPr>
          <w:b/>
        </w:rPr>
        <w:t xml:space="preserve">ThrmlDutyCycle_Init1 </w:t>
      </w:r>
      <w:r w:rsidRPr="00ED15E6">
        <w:rPr>
          <w:b/>
        </w:rPr>
        <w:t>)</w:t>
      </w:r>
      <w:r w:rsidR="001D6A7F">
        <w:rPr>
          <w:b/>
        </w:rPr>
        <w:t>.</w:t>
      </w: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3" w:name="_Toc352923209"/>
      <w:r>
        <w:lastRenderedPageBreak/>
        <w:t>Memory Mapping</w:t>
      </w:r>
      <w:bookmarkEnd w:id="13"/>
    </w:p>
    <w:p w:rsidR="00F80F31" w:rsidRDefault="00F80F31" w:rsidP="00F80F31">
      <w:pPr>
        <w:pStyle w:val="Heading2"/>
      </w:pPr>
      <w:bookmarkStart w:id="14" w:name="_Toc352923210"/>
      <w:r>
        <w:t>Mapping</w:t>
      </w:r>
      <w:bookmarkEnd w:id="14"/>
    </w:p>
    <w:tbl>
      <w:tblPr>
        <w:tblStyle w:val="LightList-Accent11"/>
        <w:tblW w:w="0" w:type="auto"/>
        <w:tblLook w:val="04A0"/>
      </w:tblPr>
      <w:tblGrid>
        <w:gridCol w:w="4000"/>
        <w:gridCol w:w="2351"/>
        <w:gridCol w:w="2505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ED15E6" w:rsidP="00DE03FA">
            <w:r>
              <w:t>RTE Memory mapping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5" w:name="_Toc352923211"/>
      <w:r>
        <w:t>Usage</w:t>
      </w:r>
      <w:bookmarkEnd w:id="15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511531">
        <w:fldChar w:fldCharType="begin"/>
      </w:r>
      <w:r w:rsidR="00282852">
        <w:instrText xml:space="preserve"> SEQ Table \* ARABIC </w:instrText>
      </w:r>
      <w:r w:rsidR="00511531">
        <w:fldChar w:fldCharType="separate"/>
      </w:r>
      <w:r w:rsidR="00A03FE3">
        <w:rPr>
          <w:noProof/>
        </w:rPr>
        <w:t>1</w:t>
      </w:r>
      <w:r w:rsidR="00511531">
        <w:fldChar w:fldCharType="end"/>
      </w:r>
      <w:r>
        <w:t>: ARM Cortex R4 Memory Usage</w:t>
      </w: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16" w:name="_Toc352923212"/>
      <w:r>
        <w:lastRenderedPageBreak/>
        <w:t>Revision Control Log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89B" w:rsidRDefault="0072789B">
      <w:r>
        <w:separator/>
      </w:r>
    </w:p>
  </w:endnote>
  <w:endnote w:type="continuationSeparator" w:id="0">
    <w:p w:rsidR="0072789B" w:rsidRDefault="00727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89B" w:rsidRDefault="0072789B">
      <w:r>
        <w:separator/>
      </w:r>
    </w:p>
  </w:footnote>
  <w:footnote w:type="continuationSeparator" w:id="0">
    <w:p w:rsidR="0072789B" w:rsidRDefault="007278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525A01">
          <w:pPr>
            <w:pStyle w:val="Header"/>
          </w:pPr>
          <w:r>
            <w:t>Thermal Duty Cycle</w:t>
          </w:r>
        </w:p>
        <w:p w:rsidR="00DE03FA" w:rsidRDefault="00511531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511531">
          <w:pPr>
            <w:pStyle w:val="Header"/>
          </w:pPr>
          <w:fldSimple w:instr=" DOCPROPERTY &quot;MDDRevNum&quot; \* MERGEFORMAT ">
            <w:r w:rsidR="00DE03FA">
              <w:t>1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511531">
          <w:pPr>
            <w:pStyle w:val="Header"/>
          </w:pPr>
          <w:fldSimple w:instr=" SAVEDATE \@ &quot;d-MMM-yy&quot; \* MERGEFORMAT ">
            <w:r w:rsidR="00525A01">
              <w:rPr>
                <w:noProof/>
              </w:rPr>
              <w:t>5-Apr-13</w:t>
            </w:r>
          </w:fldSimple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17CA7">
          <w:pPr>
            <w:pStyle w:val="Header"/>
          </w:pPr>
          <w:proofErr w:type="spellStart"/>
          <w:r>
            <w:t>Selva</w:t>
          </w:r>
          <w:proofErr w:type="spellEnd"/>
          <w:r>
            <w:t xml:space="preserve"> </w:t>
          </w:r>
          <w:proofErr w:type="spellStart"/>
          <w:r>
            <w:t>Sengottaiyan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1531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D085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D085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1531"/>
    <w:rsid w:val="00525A01"/>
    <w:rsid w:val="00546E14"/>
    <w:rsid w:val="00553AD1"/>
    <w:rsid w:val="00556D14"/>
    <w:rsid w:val="00560FA0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789B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9D0856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C2133-3793-42C1-A058-448D527B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1227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2691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5</cp:revision>
  <cp:lastPrinted>2011-03-21T13:34:00Z</cp:lastPrinted>
  <dcterms:created xsi:type="dcterms:W3CDTF">2013-04-04T18:56:00Z</dcterms:created>
  <dcterms:modified xsi:type="dcterms:W3CDTF">2013-04-10T19:26:00Z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