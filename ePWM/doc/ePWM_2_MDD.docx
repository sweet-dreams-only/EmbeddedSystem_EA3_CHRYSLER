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21"/>
    <w:rsid w:val="00107819"/>
    <w:rsid w:val="0013504B"/>
    <w:rsid w:val="001841C7"/>
    <w:rsid w:val="001A574F"/>
    <w:rsid w:val="001B60DF"/>
    <w:rsid w:val="001F09B2"/>
    <w:rsid w:val="0020722A"/>
    <w:rsid w:val="002177FA"/>
    <w:rsid w:val="00251AC0"/>
    <w:rsid w:val="002C03D8"/>
    <w:rsid w:val="002C374C"/>
    <w:rsid w:val="002E6662"/>
    <w:rsid w:val="00315335"/>
    <w:rsid w:val="003209F3"/>
    <w:rsid w:val="0033479A"/>
    <w:rsid w:val="003B7645"/>
    <w:rsid w:val="003C4D3F"/>
    <w:rsid w:val="003D090A"/>
    <w:rsid w:val="003E319F"/>
    <w:rsid w:val="003E7377"/>
    <w:rsid w:val="004012C1"/>
    <w:rsid w:val="004115AE"/>
    <w:rsid w:val="00425DDA"/>
    <w:rsid w:val="004A3850"/>
    <w:rsid w:val="004A781C"/>
    <w:rsid w:val="004B5EC9"/>
    <w:rsid w:val="004F0723"/>
    <w:rsid w:val="00521AD3"/>
    <w:rsid w:val="005330AA"/>
    <w:rsid w:val="00595E21"/>
    <w:rsid w:val="005D5FE4"/>
    <w:rsid w:val="005D783D"/>
    <w:rsid w:val="005F1D69"/>
    <w:rsid w:val="005F44A9"/>
    <w:rsid w:val="00612C41"/>
    <w:rsid w:val="00616853"/>
    <w:rsid w:val="00674ADF"/>
    <w:rsid w:val="00691A28"/>
    <w:rsid w:val="006D33CC"/>
    <w:rsid w:val="006F01A3"/>
    <w:rsid w:val="00706174"/>
    <w:rsid w:val="007A69AC"/>
    <w:rsid w:val="008242F0"/>
    <w:rsid w:val="008535B2"/>
    <w:rsid w:val="008B3E94"/>
    <w:rsid w:val="008C23A2"/>
    <w:rsid w:val="008F6DBB"/>
    <w:rsid w:val="00924B04"/>
    <w:rsid w:val="00934DC8"/>
    <w:rsid w:val="00937013"/>
    <w:rsid w:val="00955F6A"/>
    <w:rsid w:val="00957470"/>
    <w:rsid w:val="00986945"/>
    <w:rsid w:val="009B20B2"/>
    <w:rsid w:val="00A10FF6"/>
    <w:rsid w:val="00AD731B"/>
    <w:rsid w:val="00B54697"/>
    <w:rsid w:val="00B753D3"/>
    <w:rsid w:val="00BD008B"/>
    <w:rsid w:val="00BD15D2"/>
    <w:rsid w:val="00BD3DFF"/>
    <w:rsid w:val="00BE30B3"/>
    <w:rsid w:val="00BF364D"/>
    <w:rsid w:val="00C35BD3"/>
    <w:rsid w:val="00C72FFA"/>
    <w:rsid w:val="00CB6F5E"/>
    <w:rsid w:val="00D02210"/>
    <w:rsid w:val="00D16DA7"/>
    <w:rsid w:val="00D94BDD"/>
    <w:rsid w:val="00DC7E08"/>
    <w:rsid w:val="00DD14AE"/>
    <w:rsid w:val="00DE2CF3"/>
    <w:rsid w:val="00DE4889"/>
    <w:rsid w:val="00E01E2D"/>
    <w:rsid w:val="00E10EEE"/>
    <w:rsid w:val="00E5472B"/>
    <w:rsid w:val="00E57C42"/>
    <w:rsid w:val="00EA2CAF"/>
    <w:rsid w:val="00EF4E9E"/>
    <w:rsid w:val="00F141E2"/>
    <w:rsid w:val="00F648ED"/>
    <w:rsid w:val="00F82E8E"/>
    <w:rsid w:val="00F957FA"/>
    <w:rsid w:val="00FB2942"/>
    <w:rsid w:val="00FB432D"/>
    <w:rsid w:val="00FF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E737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63</TotalTime>
  <Pages>12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4686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Owen Tosh (nzx5jd)</cp:lastModifiedBy>
  <cp:revision>15</cp:revision>
  <cp:lastPrinted>2011-03-21T13:34:00Z</cp:lastPrinted>
  <dcterms:created xsi:type="dcterms:W3CDTF">2013-02-15T19:53:00Z</dcterms:created>
  <dcterms:modified xsi:type="dcterms:W3CDTF">2013-03-11T15:10:00Z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NHET 2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Nhet2</vt:lpwstr>
  </property>
  <property fmtid="{D5CDD505-2E9C-101B-9397-08002B2CF9AE}" pid="6" name="Product Line">
    <vt:lpwstr>Gen II+ EPS EA3</vt:lpwstr>
  </property>
</Properties>
</file>