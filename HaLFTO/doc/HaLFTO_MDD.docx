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0F5B3C24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CC3CA3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49"/>
    <w:rsid w:val="0001649F"/>
    <w:rsid w:val="00045F67"/>
    <w:rsid w:val="000720AC"/>
    <w:rsid w:val="00075A0F"/>
    <w:rsid w:val="000826CB"/>
    <w:rsid w:val="0009027F"/>
    <w:rsid w:val="000915B1"/>
    <w:rsid w:val="000B4F7A"/>
    <w:rsid w:val="000C039D"/>
    <w:rsid w:val="000C0A61"/>
    <w:rsid w:val="000D2915"/>
    <w:rsid w:val="000F2AC8"/>
    <w:rsid w:val="000F69C3"/>
    <w:rsid w:val="00100E66"/>
    <w:rsid w:val="00107819"/>
    <w:rsid w:val="00123DD2"/>
    <w:rsid w:val="00150A4F"/>
    <w:rsid w:val="00154DE1"/>
    <w:rsid w:val="00160593"/>
    <w:rsid w:val="001759C5"/>
    <w:rsid w:val="00176E70"/>
    <w:rsid w:val="00185647"/>
    <w:rsid w:val="00185FBD"/>
    <w:rsid w:val="001901A2"/>
    <w:rsid w:val="001A574F"/>
    <w:rsid w:val="001B60DF"/>
    <w:rsid w:val="001D4B4C"/>
    <w:rsid w:val="001D75CC"/>
    <w:rsid w:val="001E1BB9"/>
    <w:rsid w:val="001F09B2"/>
    <w:rsid w:val="001F286E"/>
    <w:rsid w:val="0020309B"/>
    <w:rsid w:val="0020722A"/>
    <w:rsid w:val="00234FCA"/>
    <w:rsid w:val="00246201"/>
    <w:rsid w:val="00251AC0"/>
    <w:rsid w:val="0027173B"/>
    <w:rsid w:val="002734F4"/>
    <w:rsid w:val="002A0521"/>
    <w:rsid w:val="002A0A92"/>
    <w:rsid w:val="002A0DDC"/>
    <w:rsid w:val="002C03D8"/>
    <w:rsid w:val="002D2ACE"/>
    <w:rsid w:val="002D3473"/>
    <w:rsid w:val="002E0095"/>
    <w:rsid w:val="002F3DE7"/>
    <w:rsid w:val="002F4BCF"/>
    <w:rsid w:val="0030497D"/>
    <w:rsid w:val="003061AF"/>
    <w:rsid w:val="00310383"/>
    <w:rsid w:val="0031052F"/>
    <w:rsid w:val="00315335"/>
    <w:rsid w:val="003214CB"/>
    <w:rsid w:val="003249DF"/>
    <w:rsid w:val="00351EFC"/>
    <w:rsid w:val="00397DAA"/>
    <w:rsid w:val="003A2E25"/>
    <w:rsid w:val="003A4934"/>
    <w:rsid w:val="003B095C"/>
    <w:rsid w:val="003B209E"/>
    <w:rsid w:val="003C0B78"/>
    <w:rsid w:val="003C4D3F"/>
    <w:rsid w:val="003D1E6B"/>
    <w:rsid w:val="003D5E51"/>
    <w:rsid w:val="003E48AB"/>
    <w:rsid w:val="003F1579"/>
    <w:rsid w:val="003F78BF"/>
    <w:rsid w:val="00411DE0"/>
    <w:rsid w:val="004363C6"/>
    <w:rsid w:val="004436FB"/>
    <w:rsid w:val="00456008"/>
    <w:rsid w:val="00461B03"/>
    <w:rsid w:val="0047552C"/>
    <w:rsid w:val="00476666"/>
    <w:rsid w:val="00476FAA"/>
    <w:rsid w:val="004842A9"/>
    <w:rsid w:val="004A020B"/>
    <w:rsid w:val="004A781C"/>
    <w:rsid w:val="004C3997"/>
    <w:rsid w:val="004D5404"/>
    <w:rsid w:val="004D5985"/>
    <w:rsid w:val="004E2779"/>
    <w:rsid w:val="004F77B8"/>
    <w:rsid w:val="00505150"/>
    <w:rsid w:val="005156DA"/>
    <w:rsid w:val="00526DC0"/>
    <w:rsid w:val="0052783F"/>
    <w:rsid w:val="00536CBA"/>
    <w:rsid w:val="00556921"/>
    <w:rsid w:val="00567CB2"/>
    <w:rsid w:val="00596CF7"/>
    <w:rsid w:val="005B2299"/>
    <w:rsid w:val="005D5FE4"/>
    <w:rsid w:val="005E4371"/>
    <w:rsid w:val="005F5505"/>
    <w:rsid w:val="00612F7F"/>
    <w:rsid w:val="00616853"/>
    <w:rsid w:val="006178E9"/>
    <w:rsid w:val="00622A34"/>
    <w:rsid w:val="006401B3"/>
    <w:rsid w:val="00642DCF"/>
    <w:rsid w:val="00642F22"/>
    <w:rsid w:val="00672650"/>
    <w:rsid w:val="006727D6"/>
    <w:rsid w:val="00674ADF"/>
    <w:rsid w:val="00680F26"/>
    <w:rsid w:val="0068716A"/>
    <w:rsid w:val="006A2FA4"/>
    <w:rsid w:val="006A48DB"/>
    <w:rsid w:val="006B4A46"/>
    <w:rsid w:val="006D33CC"/>
    <w:rsid w:val="006F01A3"/>
    <w:rsid w:val="00703E20"/>
    <w:rsid w:val="00706174"/>
    <w:rsid w:val="00736355"/>
    <w:rsid w:val="007579CF"/>
    <w:rsid w:val="00774458"/>
    <w:rsid w:val="007A69AC"/>
    <w:rsid w:val="007B10E5"/>
    <w:rsid w:val="007B177E"/>
    <w:rsid w:val="007B3E0D"/>
    <w:rsid w:val="007B7B20"/>
    <w:rsid w:val="007D0B8F"/>
    <w:rsid w:val="00806252"/>
    <w:rsid w:val="008067C9"/>
    <w:rsid w:val="008150DD"/>
    <w:rsid w:val="00821423"/>
    <w:rsid w:val="008242F0"/>
    <w:rsid w:val="008275FD"/>
    <w:rsid w:val="008332B3"/>
    <w:rsid w:val="00844F95"/>
    <w:rsid w:val="008535B2"/>
    <w:rsid w:val="00861EE0"/>
    <w:rsid w:val="008646D3"/>
    <w:rsid w:val="00866640"/>
    <w:rsid w:val="00867AC9"/>
    <w:rsid w:val="008B3E94"/>
    <w:rsid w:val="008D2738"/>
    <w:rsid w:val="008E63A0"/>
    <w:rsid w:val="008F1E44"/>
    <w:rsid w:val="008F6DBB"/>
    <w:rsid w:val="00907F81"/>
    <w:rsid w:val="00937013"/>
    <w:rsid w:val="00941C08"/>
    <w:rsid w:val="00955F6A"/>
    <w:rsid w:val="00957470"/>
    <w:rsid w:val="00970442"/>
    <w:rsid w:val="00974125"/>
    <w:rsid w:val="009841A8"/>
    <w:rsid w:val="009842A4"/>
    <w:rsid w:val="009B20B2"/>
    <w:rsid w:val="009B4F42"/>
    <w:rsid w:val="009D02E8"/>
    <w:rsid w:val="009D22B2"/>
    <w:rsid w:val="00A2048C"/>
    <w:rsid w:val="00A20931"/>
    <w:rsid w:val="00A5297C"/>
    <w:rsid w:val="00A55F64"/>
    <w:rsid w:val="00A710A8"/>
    <w:rsid w:val="00A82601"/>
    <w:rsid w:val="00AC79D1"/>
    <w:rsid w:val="00AD6F48"/>
    <w:rsid w:val="00AD713F"/>
    <w:rsid w:val="00AD731B"/>
    <w:rsid w:val="00AE6C0C"/>
    <w:rsid w:val="00AF74B6"/>
    <w:rsid w:val="00B06179"/>
    <w:rsid w:val="00B075BF"/>
    <w:rsid w:val="00B2185E"/>
    <w:rsid w:val="00B43D5B"/>
    <w:rsid w:val="00B51267"/>
    <w:rsid w:val="00B54697"/>
    <w:rsid w:val="00B81161"/>
    <w:rsid w:val="00BA5626"/>
    <w:rsid w:val="00BD008B"/>
    <w:rsid w:val="00BD0749"/>
    <w:rsid w:val="00BD15D2"/>
    <w:rsid w:val="00BD3DFF"/>
    <w:rsid w:val="00BD654B"/>
    <w:rsid w:val="00BF364D"/>
    <w:rsid w:val="00BF38E7"/>
    <w:rsid w:val="00C13AD6"/>
    <w:rsid w:val="00C157C1"/>
    <w:rsid w:val="00C16AA6"/>
    <w:rsid w:val="00C26B56"/>
    <w:rsid w:val="00C35BD3"/>
    <w:rsid w:val="00C42A31"/>
    <w:rsid w:val="00C50F9C"/>
    <w:rsid w:val="00C525BE"/>
    <w:rsid w:val="00C57A2A"/>
    <w:rsid w:val="00C72FFA"/>
    <w:rsid w:val="00C75304"/>
    <w:rsid w:val="00CA3D7E"/>
    <w:rsid w:val="00CB32B8"/>
    <w:rsid w:val="00CB72A2"/>
    <w:rsid w:val="00CC05DB"/>
    <w:rsid w:val="00CE1F50"/>
    <w:rsid w:val="00CF4087"/>
    <w:rsid w:val="00D20E93"/>
    <w:rsid w:val="00D22534"/>
    <w:rsid w:val="00D37900"/>
    <w:rsid w:val="00D432A2"/>
    <w:rsid w:val="00D43914"/>
    <w:rsid w:val="00D47B3B"/>
    <w:rsid w:val="00D60B8A"/>
    <w:rsid w:val="00D61BD6"/>
    <w:rsid w:val="00D62944"/>
    <w:rsid w:val="00D63C09"/>
    <w:rsid w:val="00D63FBB"/>
    <w:rsid w:val="00D665EA"/>
    <w:rsid w:val="00D77CB0"/>
    <w:rsid w:val="00D8018A"/>
    <w:rsid w:val="00D83718"/>
    <w:rsid w:val="00D9369E"/>
    <w:rsid w:val="00D94BDD"/>
    <w:rsid w:val="00DA06E0"/>
    <w:rsid w:val="00DA4EB3"/>
    <w:rsid w:val="00DB0D8B"/>
    <w:rsid w:val="00DC68CD"/>
    <w:rsid w:val="00DC7E08"/>
    <w:rsid w:val="00DD577F"/>
    <w:rsid w:val="00DD6B37"/>
    <w:rsid w:val="00DE12BA"/>
    <w:rsid w:val="00DE4889"/>
    <w:rsid w:val="00DF63C4"/>
    <w:rsid w:val="00DF65FE"/>
    <w:rsid w:val="00E073B4"/>
    <w:rsid w:val="00E32D01"/>
    <w:rsid w:val="00E50C51"/>
    <w:rsid w:val="00E517C4"/>
    <w:rsid w:val="00E541AD"/>
    <w:rsid w:val="00E5472B"/>
    <w:rsid w:val="00E57C42"/>
    <w:rsid w:val="00E725C6"/>
    <w:rsid w:val="00E80F17"/>
    <w:rsid w:val="00E8304F"/>
    <w:rsid w:val="00EA3376"/>
    <w:rsid w:val="00EB78B1"/>
    <w:rsid w:val="00EC5CA7"/>
    <w:rsid w:val="00EE1A09"/>
    <w:rsid w:val="00EE4BEC"/>
    <w:rsid w:val="00EE5885"/>
    <w:rsid w:val="00EE5D4E"/>
    <w:rsid w:val="00EE64CE"/>
    <w:rsid w:val="00F03D1E"/>
    <w:rsid w:val="00F26142"/>
    <w:rsid w:val="00F34445"/>
    <w:rsid w:val="00F42712"/>
    <w:rsid w:val="00F56312"/>
    <w:rsid w:val="00F571D4"/>
    <w:rsid w:val="00F5739C"/>
    <w:rsid w:val="00F648ED"/>
    <w:rsid w:val="00F77916"/>
    <w:rsid w:val="00F825AE"/>
    <w:rsid w:val="00F82E8E"/>
    <w:rsid w:val="00F84E47"/>
    <w:rsid w:val="00F957FA"/>
    <w:rsid w:val="00FB2942"/>
    <w:rsid w:val="00FB432D"/>
    <w:rsid w:val="00FB60B3"/>
    <w:rsid w:val="00FD01B8"/>
    <w:rsid w:val="00FE53F2"/>
    <w:rsid w:val="00F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71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character" w:customStyle="1" w:styleId="Heading4Char">
    <w:name w:val="Heading 4 Char"/>
    <w:basedOn w:val="DefaultParagraphFont"/>
    <w:link w:val="Heading4"/>
    <w:rsid w:val="00DC68CD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9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91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C79D1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71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character" w:customStyle="1" w:styleId="Heading4Char">
    <w:name w:val="Heading 4 Char"/>
    <w:basedOn w:val="DefaultParagraphFont"/>
    <w:link w:val="Heading4"/>
    <w:rsid w:val="00DC68CD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9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91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C79D1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z4r1x\My%20Documents\Downloads\MDD%20Template%20EA3%20(1)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185F9-8236-47F1-AC5B-C8935568B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 (1).dotx</Template>
  <TotalTime>299</TotalTime>
  <Pages>32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11481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Blake Latchford</dc:creator>
  <cp:lastModifiedBy>Balani, Spandana</cp:lastModifiedBy>
  <cp:revision>14</cp:revision>
  <cp:lastPrinted>2011-03-21T13:34:00Z</cp:lastPrinted>
  <dcterms:created xsi:type="dcterms:W3CDTF">2014-04-25T14:18:00Z</dcterms:created>
  <dcterms:modified xsi:type="dcterms:W3CDTF">2014-05-20T18:04:00Z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Module Title</vt:lpwstr>
  </property>
  <property fmtid="{D5CDD505-2E9C-101B-9397-08002B2CF9AE}" pid="3" name="MDDRevNum">
    <vt:lpwstr>1.1</vt:lpwstr>
  </property>
  <property fmtid="{D5CDD505-2E9C-101B-9397-08002B2CF9AE}" pid="4" name="Module Layer">
    <vt:lpwstr>0</vt:lpwstr>
  </property>
  <property fmtid="{D5CDD505-2E9C-101B-9397-08002B2CF9AE}" pid="5" name="Module Name">
    <vt:lpwstr>ModuleName</vt:lpwstr>
  </property>
  <property fmtid="{D5CDD505-2E9C-101B-9397-08002B2CF9AE}" pid="6" name="Product Line">
    <vt:lpwstr>Gen II+ EPS EA3</vt:lpwstr>
  </property>
</Properties>
</file>