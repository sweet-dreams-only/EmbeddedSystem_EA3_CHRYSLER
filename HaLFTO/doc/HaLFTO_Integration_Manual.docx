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289" w:rsidRDefault="009F7289">
      <w:r>
        <w:separator/>
      </w:r>
    </w:p>
  </w:endnote>
  <w:endnote w:type="continuationSeparator" w:id="0">
    <w:p w:rsidR="009F7289" w:rsidRDefault="009F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289" w:rsidRDefault="009F7289">
      <w:r>
        <w:separator/>
      </w:r>
    </w:p>
  </w:footnote>
  <w:footnote w:type="continuationSeparator" w:id="0">
    <w:p w:rsidR="009F7289" w:rsidRDefault="009F7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4955BD">
          <w:pPr>
            <w:pStyle w:val="Header"/>
          </w:pPr>
          <w:proofErr w:type="spellStart"/>
          <w:r w:rsidRPr="004955BD">
            <w:t>HaLFTO</w:t>
          </w:r>
          <w:proofErr w:type="spellEnd"/>
        </w:p>
        <w:p w:rsidR="00DE03FA" w:rsidRDefault="00173D5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7763FB">
          <w:pPr>
            <w:pStyle w:val="Header"/>
          </w:pPr>
          <w:del w:id="53" w:author="Balani, Spandana" w:date="2014-05-20T12:08:00Z">
            <w:r w:rsidDel="00586B39">
              <w:delText>2</w:delText>
            </w:r>
          </w:del>
          <w:ins w:id="54" w:author="Balani, Spandana" w:date="2014-05-20T12:08:00Z">
            <w:r w:rsidR="00586B39">
              <w:t>3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7763FB" w:rsidP="00586B39">
          <w:pPr>
            <w:pStyle w:val="Header"/>
          </w:pPr>
          <w:del w:id="55" w:author="Balani, Spandana" w:date="2014-05-20T12:08:00Z">
            <w:r w:rsidDel="00586B39">
              <w:delText>23</w:delText>
            </w:r>
          </w:del>
          <w:ins w:id="56" w:author="Balani, Spandana" w:date="2014-05-20T12:08:00Z">
            <w:r w:rsidR="00586B39">
              <w:t>20</w:t>
            </w:r>
          </w:ins>
          <w:r>
            <w:t>-</w:t>
          </w:r>
          <w:del w:id="57" w:author="Balani, Spandana" w:date="2014-05-20T12:08:00Z">
            <w:r w:rsidDel="00586B39">
              <w:delText>Jan</w:delText>
            </w:r>
          </w:del>
          <w:ins w:id="58" w:author="Balani, Spandana" w:date="2014-05-20T12:08:00Z">
            <w:r w:rsidR="00586B39">
              <w:t>May</w:t>
            </w:r>
          </w:ins>
          <w:r>
            <w:t>-14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D40D38">
          <w:pPr>
            <w:pStyle w:val="Header"/>
          </w:pPr>
          <w:del w:id="59" w:author="Balani, Spandana" w:date="2014-05-20T12:08:00Z">
            <w:r w:rsidDel="00586B39">
              <w:delText>Manoj Raut</w:delText>
            </w:r>
          </w:del>
          <w:proofErr w:type="spellStart"/>
          <w:ins w:id="60" w:author="Balani, Spandana" w:date="2014-05-20T12:08:00Z">
            <w:r w:rsidR="00586B39">
              <w:t>Spandana</w:t>
            </w:r>
            <w:proofErr w:type="spellEnd"/>
            <w:r w:rsidR="00586B39">
              <w:t xml:space="preserve"> </w:t>
            </w:r>
            <w:proofErr w:type="spellStart"/>
            <w:r w:rsidR="00586B39">
              <w:t>Balani</w:t>
            </w:r>
          </w:ins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94FC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94FC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44CD0"/>
    <w:rsid w:val="00154889"/>
    <w:rsid w:val="00162F98"/>
    <w:rsid w:val="001719F7"/>
    <w:rsid w:val="00173656"/>
    <w:rsid w:val="00173D53"/>
    <w:rsid w:val="0018507D"/>
    <w:rsid w:val="00192534"/>
    <w:rsid w:val="00194FC4"/>
    <w:rsid w:val="001A0806"/>
    <w:rsid w:val="001A2509"/>
    <w:rsid w:val="001A462C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4079"/>
    <w:rsid w:val="00347B0F"/>
    <w:rsid w:val="00353877"/>
    <w:rsid w:val="0036693A"/>
    <w:rsid w:val="0037668F"/>
    <w:rsid w:val="003C4D3F"/>
    <w:rsid w:val="003D7910"/>
    <w:rsid w:val="003F5475"/>
    <w:rsid w:val="00416335"/>
    <w:rsid w:val="00451FA8"/>
    <w:rsid w:val="004527BC"/>
    <w:rsid w:val="00477FF8"/>
    <w:rsid w:val="004825AF"/>
    <w:rsid w:val="004955BD"/>
    <w:rsid w:val="004A30FB"/>
    <w:rsid w:val="004A781C"/>
    <w:rsid w:val="004D020F"/>
    <w:rsid w:val="004F1C64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86B39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4444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763FB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9F728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00A0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434E8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435E"/>
    <w:rsid w:val="00D174F8"/>
    <w:rsid w:val="00D2378A"/>
    <w:rsid w:val="00D40D38"/>
    <w:rsid w:val="00D65A4D"/>
    <w:rsid w:val="00D70AF3"/>
    <w:rsid w:val="00D73EE5"/>
    <w:rsid w:val="00D76462"/>
    <w:rsid w:val="00D81E6A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49FF5-E4BC-49E7-9B50-2314FDE9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69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4714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11</cp:revision>
  <cp:lastPrinted>2011-03-21T13:34:00Z</cp:lastPrinted>
  <dcterms:created xsi:type="dcterms:W3CDTF">2013-10-02T20:36:00Z</dcterms:created>
  <dcterms:modified xsi:type="dcterms:W3CDTF">2014-05-20T17:39:00Z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