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0CD87C51"/>
    <w:multiLevelType w:val="hybridMultilevel"/>
    <w:tmpl w:val="0A66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011815"/>
    <w:multiLevelType w:val="hybridMultilevel"/>
    <w:tmpl w:val="AFE0C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03263D4"/>
    <w:multiLevelType w:val="hybridMultilevel"/>
    <w:tmpl w:val="76DE93B4"/>
    <w:lvl w:ilvl="0" w:tplc="6D6A0B14">
      <w:numFmt w:val="bullet"/>
      <w:lvlText w:val="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0"/>
  </w:num>
  <w:num w:numId="10">
    <w:abstractNumId w:val="8"/>
  </w:num>
  <w:num w:numId="11">
    <w:abstractNumId w:val="4"/>
  </w:num>
  <w:num w:numId="12">
    <w:abstractNumId w:val="12"/>
  </w:num>
  <w:num w:numId="13">
    <w:abstractNumId w:val="12"/>
  </w:num>
  <w:num w:numId="14">
    <w:abstractNumId w:val="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1A7C"/>
    <w:rsid w:val="00006BE0"/>
    <w:rsid w:val="00011A61"/>
    <w:rsid w:val="000255D7"/>
    <w:rsid w:val="00037919"/>
    <w:rsid w:val="00062997"/>
    <w:rsid w:val="000675AB"/>
    <w:rsid w:val="000717C2"/>
    <w:rsid w:val="00090875"/>
    <w:rsid w:val="0009289D"/>
    <w:rsid w:val="000A6CE4"/>
    <w:rsid w:val="000B4D0E"/>
    <w:rsid w:val="000B5A42"/>
    <w:rsid w:val="000B5E85"/>
    <w:rsid w:val="000C2F0B"/>
    <w:rsid w:val="000C3825"/>
    <w:rsid w:val="000E04E4"/>
    <w:rsid w:val="000E24B8"/>
    <w:rsid w:val="000E52BD"/>
    <w:rsid w:val="001019C4"/>
    <w:rsid w:val="00107819"/>
    <w:rsid w:val="001215AD"/>
    <w:rsid w:val="001329E9"/>
    <w:rsid w:val="001346F4"/>
    <w:rsid w:val="00155997"/>
    <w:rsid w:val="00155BEA"/>
    <w:rsid w:val="00157575"/>
    <w:rsid w:val="00161B3F"/>
    <w:rsid w:val="00172320"/>
    <w:rsid w:val="001761EB"/>
    <w:rsid w:val="001775F3"/>
    <w:rsid w:val="00180D27"/>
    <w:rsid w:val="001830A3"/>
    <w:rsid w:val="0019185C"/>
    <w:rsid w:val="001A2951"/>
    <w:rsid w:val="001A299C"/>
    <w:rsid w:val="001A5C3F"/>
    <w:rsid w:val="001B4FDC"/>
    <w:rsid w:val="001B60DF"/>
    <w:rsid w:val="001C04D4"/>
    <w:rsid w:val="001C4126"/>
    <w:rsid w:val="001E3321"/>
    <w:rsid w:val="001E7E91"/>
    <w:rsid w:val="001F09B2"/>
    <w:rsid w:val="00202779"/>
    <w:rsid w:val="0020722A"/>
    <w:rsid w:val="002236B0"/>
    <w:rsid w:val="00235A06"/>
    <w:rsid w:val="00251AC0"/>
    <w:rsid w:val="00254231"/>
    <w:rsid w:val="002720CE"/>
    <w:rsid w:val="00272609"/>
    <w:rsid w:val="00273DDA"/>
    <w:rsid w:val="00290374"/>
    <w:rsid w:val="002943FE"/>
    <w:rsid w:val="002A06EC"/>
    <w:rsid w:val="002B4272"/>
    <w:rsid w:val="002C03D8"/>
    <w:rsid w:val="002C21D2"/>
    <w:rsid w:val="002E7861"/>
    <w:rsid w:val="002F17DC"/>
    <w:rsid w:val="003011A1"/>
    <w:rsid w:val="00313BBA"/>
    <w:rsid w:val="00315335"/>
    <w:rsid w:val="00316C97"/>
    <w:rsid w:val="003204AA"/>
    <w:rsid w:val="00321D8C"/>
    <w:rsid w:val="00331B6E"/>
    <w:rsid w:val="003369E3"/>
    <w:rsid w:val="00342A85"/>
    <w:rsid w:val="00342F64"/>
    <w:rsid w:val="003606A1"/>
    <w:rsid w:val="00362EC6"/>
    <w:rsid w:val="00366E1D"/>
    <w:rsid w:val="00375D53"/>
    <w:rsid w:val="003829EC"/>
    <w:rsid w:val="0039153C"/>
    <w:rsid w:val="003924B0"/>
    <w:rsid w:val="003A3E11"/>
    <w:rsid w:val="003B59BC"/>
    <w:rsid w:val="003C0567"/>
    <w:rsid w:val="003C46B8"/>
    <w:rsid w:val="003C4D3F"/>
    <w:rsid w:val="003D2CA7"/>
    <w:rsid w:val="003D716A"/>
    <w:rsid w:val="003E7840"/>
    <w:rsid w:val="003F7426"/>
    <w:rsid w:val="00411296"/>
    <w:rsid w:val="0042321A"/>
    <w:rsid w:val="00424734"/>
    <w:rsid w:val="00433526"/>
    <w:rsid w:val="004371DC"/>
    <w:rsid w:val="004476B5"/>
    <w:rsid w:val="004510C0"/>
    <w:rsid w:val="004548F8"/>
    <w:rsid w:val="00464FB9"/>
    <w:rsid w:val="00465A2C"/>
    <w:rsid w:val="00491D4B"/>
    <w:rsid w:val="004962CC"/>
    <w:rsid w:val="004A3D67"/>
    <w:rsid w:val="004A5215"/>
    <w:rsid w:val="004A781C"/>
    <w:rsid w:val="004B36FB"/>
    <w:rsid w:val="004B3AB1"/>
    <w:rsid w:val="004B6095"/>
    <w:rsid w:val="004B79CC"/>
    <w:rsid w:val="004C4D1E"/>
    <w:rsid w:val="004D4F0E"/>
    <w:rsid w:val="004D50B9"/>
    <w:rsid w:val="00502DD6"/>
    <w:rsid w:val="00502EBE"/>
    <w:rsid w:val="00503069"/>
    <w:rsid w:val="00517387"/>
    <w:rsid w:val="0051751F"/>
    <w:rsid w:val="0055706A"/>
    <w:rsid w:val="005602D3"/>
    <w:rsid w:val="00562DB3"/>
    <w:rsid w:val="00563143"/>
    <w:rsid w:val="0056446A"/>
    <w:rsid w:val="005656FA"/>
    <w:rsid w:val="00567D3B"/>
    <w:rsid w:val="005754BA"/>
    <w:rsid w:val="00583F78"/>
    <w:rsid w:val="005A4472"/>
    <w:rsid w:val="005B6647"/>
    <w:rsid w:val="005B6F0F"/>
    <w:rsid w:val="005C1DD9"/>
    <w:rsid w:val="005C712D"/>
    <w:rsid w:val="005D0E35"/>
    <w:rsid w:val="005D2987"/>
    <w:rsid w:val="005D5FE4"/>
    <w:rsid w:val="005D68F1"/>
    <w:rsid w:val="005E00D1"/>
    <w:rsid w:val="00605833"/>
    <w:rsid w:val="00634665"/>
    <w:rsid w:val="00644DDF"/>
    <w:rsid w:val="00647F35"/>
    <w:rsid w:val="0065433E"/>
    <w:rsid w:val="006669BB"/>
    <w:rsid w:val="00671DF0"/>
    <w:rsid w:val="00674ADF"/>
    <w:rsid w:val="00695ADD"/>
    <w:rsid w:val="006975CD"/>
    <w:rsid w:val="006A10B8"/>
    <w:rsid w:val="006B0CF2"/>
    <w:rsid w:val="006C2B1B"/>
    <w:rsid w:val="006C655C"/>
    <w:rsid w:val="006D2F89"/>
    <w:rsid w:val="006D33CC"/>
    <w:rsid w:val="006D36C0"/>
    <w:rsid w:val="006D50B8"/>
    <w:rsid w:val="006E29F4"/>
    <w:rsid w:val="006E7A29"/>
    <w:rsid w:val="006F01A3"/>
    <w:rsid w:val="006F380C"/>
    <w:rsid w:val="006F6CC5"/>
    <w:rsid w:val="00706174"/>
    <w:rsid w:val="00711F73"/>
    <w:rsid w:val="00737CE4"/>
    <w:rsid w:val="00744E44"/>
    <w:rsid w:val="00764ED4"/>
    <w:rsid w:val="0076608B"/>
    <w:rsid w:val="00767559"/>
    <w:rsid w:val="007705AD"/>
    <w:rsid w:val="00777012"/>
    <w:rsid w:val="0078469D"/>
    <w:rsid w:val="00791303"/>
    <w:rsid w:val="007A69AC"/>
    <w:rsid w:val="007D329D"/>
    <w:rsid w:val="007E09A2"/>
    <w:rsid w:val="007E11DB"/>
    <w:rsid w:val="007E38C3"/>
    <w:rsid w:val="00803E98"/>
    <w:rsid w:val="00815650"/>
    <w:rsid w:val="008270CA"/>
    <w:rsid w:val="00831813"/>
    <w:rsid w:val="00831DC8"/>
    <w:rsid w:val="00834D23"/>
    <w:rsid w:val="0084132D"/>
    <w:rsid w:val="008452FC"/>
    <w:rsid w:val="00847E23"/>
    <w:rsid w:val="00850C08"/>
    <w:rsid w:val="00851BC9"/>
    <w:rsid w:val="00853A71"/>
    <w:rsid w:val="00862268"/>
    <w:rsid w:val="008917C1"/>
    <w:rsid w:val="0089217C"/>
    <w:rsid w:val="008963D0"/>
    <w:rsid w:val="008A3E96"/>
    <w:rsid w:val="008B3E94"/>
    <w:rsid w:val="008C20DC"/>
    <w:rsid w:val="008E11A2"/>
    <w:rsid w:val="008E2455"/>
    <w:rsid w:val="008E7BE9"/>
    <w:rsid w:val="008F6DBB"/>
    <w:rsid w:val="008F7E3D"/>
    <w:rsid w:val="00900155"/>
    <w:rsid w:val="00905F8B"/>
    <w:rsid w:val="00912CD7"/>
    <w:rsid w:val="00931F92"/>
    <w:rsid w:val="009356D0"/>
    <w:rsid w:val="00937781"/>
    <w:rsid w:val="00952930"/>
    <w:rsid w:val="00955F6A"/>
    <w:rsid w:val="00985034"/>
    <w:rsid w:val="009B1621"/>
    <w:rsid w:val="009E1941"/>
    <w:rsid w:val="00A1120B"/>
    <w:rsid w:val="00A127B6"/>
    <w:rsid w:val="00A13908"/>
    <w:rsid w:val="00A3128C"/>
    <w:rsid w:val="00A31546"/>
    <w:rsid w:val="00A31AD4"/>
    <w:rsid w:val="00A34898"/>
    <w:rsid w:val="00A450F7"/>
    <w:rsid w:val="00A46DDD"/>
    <w:rsid w:val="00A51C93"/>
    <w:rsid w:val="00A525E0"/>
    <w:rsid w:val="00A532D1"/>
    <w:rsid w:val="00A66BB8"/>
    <w:rsid w:val="00A74726"/>
    <w:rsid w:val="00A84293"/>
    <w:rsid w:val="00A84BCA"/>
    <w:rsid w:val="00A9673B"/>
    <w:rsid w:val="00AA4026"/>
    <w:rsid w:val="00AA43AE"/>
    <w:rsid w:val="00AB386A"/>
    <w:rsid w:val="00AC0482"/>
    <w:rsid w:val="00AC1024"/>
    <w:rsid w:val="00AC4699"/>
    <w:rsid w:val="00AD119F"/>
    <w:rsid w:val="00AD6F61"/>
    <w:rsid w:val="00AD731B"/>
    <w:rsid w:val="00AE2287"/>
    <w:rsid w:val="00AF647E"/>
    <w:rsid w:val="00B040D4"/>
    <w:rsid w:val="00B04E71"/>
    <w:rsid w:val="00B07043"/>
    <w:rsid w:val="00B463B1"/>
    <w:rsid w:val="00B47C2A"/>
    <w:rsid w:val="00B54697"/>
    <w:rsid w:val="00B56D9D"/>
    <w:rsid w:val="00B60F37"/>
    <w:rsid w:val="00B62DFF"/>
    <w:rsid w:val="00B63DD8"/>
    <w:rsid w:val="00B65122"/>
    <w:rsid w:val="00B674A5"/>
    <w:rsid w:val="00B84AAA"/>
    <w:rsid w:val="00B87709"/>
    <w:rsid w:val="00BA4298"/>
    <w:rsid w:val="00BA73A5"/>
    <w:rsid w:val="00BB3E0A"/>
    <w:rsid w:val="00BB57B6"/>
    <w:rsid w:val="00BC11FF"/>
    <w:rsid w:val="00BD008B"/>
    <w:rsid w:val="00BD0FF5"/>
    <w:rsid w:val="00BD15D2"/>
    <w:rsid w:val="00BD2807"/>
    <w:rsid w:val="00BD3DFF"/>
    <w:rsid w:val="00BD653A"/>
    <w:rsid w:val="00BE334C"/>
    <w:rsid w:val="00BF364D"/>
    <w:rsid w:val="00C22512"/>
    <w:rsid w:val="00C35BD3"/>
    <w:rsid w:val="00C40560"/>
    <w:rsid w:val="00C42FC1"/>
    <w:rsid w:val="00C45B43"/>
    <w:rsid w:val="00C54526"/>
    <w:rsid w:val="00C67769"/>
    <w:rsid w:val="00C72FFA"/>
    <w:rsid w:val="00C81A16"/>
    <w:rsid w:val="00C81D7D"/>
    <w:rsid w:val="00C82C23"/>
    <w:rsid w:val="00C92075"/>
    <w:rsid w:val="00C96BE8"/>
    <w:rsid w:val="00CA1B3C"/>
    <w:rsid w:val="00CA34E4"/>
    <w:rsid w:val="00CA788B"/>
    <w:rsid w:val="00CC14A7"/>
    <w:rsid w:val="00CC5E23"/>
    <w:rsid w:val="00CD2CD5"/>
    <w:rsid w:val="00CF08C1"/>
    <w:rsid w:val="00CF4DC1"/>
    <w:rsid w:val="00CF64B3"/>
    <w:rsid w:val="00D1473F"/>
    <w:rsid w:val="00D21519"/>
    <w:rsid w:val="00D25737"/>
    <w:rsid w:val="00D36C2A"/>
    <w:rsid w:val="00D47C17"/>
    <w:rsid w:val="00D572B1"/>
    <w:rsid w:val="00D57CA1"/>
    <w:rsid w:val="00D71675"/>
    <w:rsid w:val="00D75939"/>
    <w:rsid w:val="00D75F2E"/>
    <w:rsid w:val="00D94BDD"/>
    <w:rsid w:val="00D97E12"/>
    <w:rsid w:val="00DB3839"/>
    <w:rsid w:val="00DC0B15"/>
    <w:rsid w:val="00DC7337"/>
    <w:rsid w:val="00DC7E08"/>
    <w:rsid w:val="00DD5944"/>
    <w:rsid w:val="00DE174E"/>
    <w:rsid w:val="00DE4889"/>
    <w:rsid w:val="00DF2454"/>
    <w:rsid w:val="00DF640F"/>
    <w:rsid w:val="00E24F8D"/>
    <w:rsid w:val="00E51092"/>
    <w:rsid w:val="00E5472B"/>
    <w:rsid w:val="00E55D6C"/>
    <w:rsid w:val="00E61BD3"/>
    <w:rsid w:val="00E625BC"/>
    <w:rsid w:val="00E733AD"/>
    <w:rsid w:val="00EC0D65"/>
    <w:rsid w:val="00EC1A7C"/>
    <w:rsid w:val="00EF0912"/>
    <w:rsid w:val="00F10473"/>
    <w:rsid w:val="00F11606"/>
    <w:rsid w:val="00F164AD"/>
    <w:rsid w:val="00F22D79"/>
    <w:rsid w:val="00F42374"/>
    <w:rsid w:val="00F53414"/>
    <w:rsid w:val="00F60742"/>
    <w:rsid w:val="00F61AB6"/>
    <w:rsid w:val="00F648ED"/>
    <w:rsid w:val="00F66502"/>
    <w:rsid w:val="00F71D7F"/>
    <w:rsid w:val="00F73426"/>
    <w:rsid w:val="00F859B0"/>
    <w:rsid w:val="00FA5EEE"/>
    <w:rsid w:val="00FB2942"/>
    <w:rsid w:val="00FB432D"/>
    <w:rsid w:val="00FC479C"/>
    <w:rsid w:val="00FD5A5E"/>
    <w:rsid w:val="00FD7B2E"/>
    <w:rsid w:val="00FE2EDF"/>
    <w:rsid w:val="00FF2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E96"/>
    <w:pPr>
      <w:spacing w:after="120"/>
    </w:pPr>
  </w:style>
  <w:style w:type="paragraph" w:styleId="Heading1">
    <w:name w:val="heading 1"/>
    <w:basedOn w:val="Normal"/>
    <w:next w:val="Normal"/>
    <w:qFormat/>
    <w:rsid w:val="008A3E96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8A3E96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8A3E96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8A3E9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8A3E9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A3E9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A3E9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A3E96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A3E96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8A3E96"/>
    <w:rPr>
      <w:sz w:val="24"/>
    </w:rPr>
  </w:style>
  <w:style w:type="paragraph" w:styleId="DocumentMap">
    <w:name w:val="Document Map"/>
    <w:basedOn w:val="Normal"/>
    <w:semiHidden/>
    <w:rsid w:val="008A3E96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8A3E96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8A3E96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8A3E96"/>
    <w:pPr>
      <w:ind w:left="432"/>
      <w:jc w:val="both"/>
    </w:pPr>
  </w:style>
  <w:style w:type="paragraph" w:customStyle="1" w:styleId="Body7">
    <w:name w:val="Body 7"/>
    <w:basedOn w:val="Normal"/>
    <w:rsid w:val="008A3E96"/>
    <w:pPr>
      <w:ind w:left="864"/>
      <w:jc w:val="both"/>
    </w:pPr>
  </w:style>
  <w:style w:type="paragraph" w:styleId="NormalIndent">
    <w:name w:val="Normal Indent"/>
    <w:basedOn w:val="Normal"/>
    <w:semiHidden/>
    <w:rsid w:val="008A3E96"/>
    <w:pPr>
      <w:ind w:left="720"/>
    </w:pPr>
  </w:style>
  <w:style w:type="paragraph" w:customStyle="1" w:styleId="t0">
    <w:name w:val="t0"/>
    <w:rsid w:val="008A3E96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8A3E96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8A3E96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8A3E96"/>
    <w:rPr>
      <w:rFonts w:ascii="Arial" w:hAnsi="Arial"/>
      <w:sz w:val="24"/>
    </w:rPr>
  </w:style>
  <w:style w:type="paragraph" w:styleId="Header">
    <w:name w:val="header"/>
    <w:basedOn w:val="Normal"/>
    <w:semiHidden/>
    <w:rsid w:val="008A3E96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8A3E9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A3E96"/>
  </w:style>
  <w:style w:type="paragraph" w:styleId="PlainText">
    <w:name w:val="Plain Text"/>
    <w:basedOn w:val="Normal"/>
    <w:semiHidden/>
    <w:rsid w:val="008A3E96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8A3E96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8A3E96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12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24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8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z3h1n.NEXTEER\My%20Documents\Module%20Design%20Document%20-%20Template%202.2b+.dotx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2.2b+.dotx</Template>
  <TotalTime>203</TotalTime>
  <Pages>25</Pages>
  <Words>2042</Words>
  <Characters>11643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13658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xznxs9</dc:creator>
  <cp:keywords/>
  <dc:description/>
  <cp:lastModifiedBy>rz3h1n</cp:lastModifiedBy>
  <cp:revision>19</cp:revision>
  <cp:lastPrinted>2011-03-21T13:34:00Z</cp:lastPrinted>
  <dcterms:created xsi:type="dcterms:W3CDTF">2013-06-13T19:12:00Z</dcterms:created>
  <dcterms:modified xsi:type="dcterms:W3CDTF">2013-08-21T18:07:00Z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Motor Position</vt:lpwstr>
  </property>
  <property fmtid="{D5CDD505-2E9C-101B-9397-08002B2CF9AE}" pid="3" name="MDDRevNum">
    <vt:lpwstr>6</vt:lpwstr>
  </property>
  <property fmtid="{D5CDD505-2E9C-101B-9397-08002B2CF9AE}" pid="4" name="Module Layer">
    <vt:lpwstr>0</vt:lpwstr>
  </property>
  <property fmtid="{D5CDD505-2E9C-101B-9397-08002B2CF9AE}" pid="5" name="Module Name">
    <vt:lpwstr>MtrPos</vt:lpwstr>
  </property>
  <property fmtid="{D5CDD505-2E9C-101B-9397-08002B2CF9AE}" pid="6" name="Product Line">
    <vt:lpwstr>Gen II+ EPS</vt:lpwstr>
  </property>
</Properties>
</file>