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4906F0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7CA4"/>
    <w:rsid w:val="00036590"/>
    <w:rsid w:val="00057B08"/>
    <w:rsid w:val="00064800"/>
    <w:rsid w:val="0006623F"/>
    <w:rsid w:val="00073EE9"/>
    <w:rsid w:val="000944EE"/>
    <w:rsid w:val="00096E81"/>
    <w:rsid w:val="000A3B1D"/>
    <w:rsid w:val="000B5C50"/>
    <w:rsid w:val="000B6C1A"/>
    <w:rsid w:val="000C794D"/>
    <w:rsid w:val="000D6AD4"/>
    <w:rsid w:val="000F3969"/>
    <w:rsid w:val="000F505B"/>
    <w:rsid w:val="00107819"/>
    <w:rsid w:val="001369B6"/>
    <w:rsid w:val="0014424E"/>
    <w:rsid w:val="00146732"/>
    <w:rsid w:val="001535EC"/>
    <w:rsid w:val="00176C2B"/>
    <w:rsid w:val="00197144"/>
    <w:rsid w:val="001B2BF1"/>
    <w:rsid w:val="001B60DF"/>
    <w:rsid w:val="001C1B51"/>
    <w:rsid w:val="001D0E9B"/>
    <w:rsid w:val="001D2B02"/>
    <w:rsid w:val="001D76A0"/>
    <w:rsid w:val="001F09B2"/>
    <w:rsid w:val="0020722A"/>
    <w:rsid w:val="00220DE6"/>
    <w:rsid w:val="00222E5B"/>
    <w:rsid w:val="00237357"/>
    <w:rsid w:val="00251AC0"/>
    <w:rsid w:val="00273AEF"/>
    <w:rsid w:val="00275A14"/>
    <w:rsid w:val="00285B2E"/>
    <w:rsid w:val="002A375A"/>
    <w:rsid w:val="002C03D8"/>
    <w:rsid w:val="002D600B"/>
    <w:rsid w:val="00306B65"/>
    <w:rsid w:val="00315335"/>
    <w:rsid w:val="00316A7A"/>
    <w:rsid w:val="00320B42"/>
    <w:rsid w:val="00321CFC"/>
    <w:rsid w:val="00331B74"/>
    <w:rsid w:val="00340D4A"/>
    <w:rsid w:val="003445F5"/>
    <w:rsid w:val="00345FE1"/>
    <w:rsid w:val="00346CAF"/>
    <w:rsid w:val="003530A7"/>
    <w:rsid w:val="00370E4E"/>
    <w:rsid w:val="00380996"/>
    <w:rsid w:val="0038753C"/>
    <w:rsid w:val="00393ED1"/>
    <w:rsid w:val="003B0631"/>
    <w:rsid w:val="003C4D3F"/>
    <w:rsid w:val="003D58FE"/>
    <w:rsid w:val="003F13CA"/>
    <w:rsid w:val="003F3A46"/>
    <w:rsid w:val="003F4E1A"/>
    <w:rsid w:val="00407E53"/>
    <w:rsid w:val="00415376"/>
    <w:rsid w:val="0042163E"/>
    <w:rsid w:val="004218A1"/>
    <w:rsid w:val="004266BE"/>
    <w:rsid w:val="00436AE3"/>
    <w:rsid w:val="0045179B"/>
    <w:rsid w:val="004546B6"/>
    <w:rsid w:val="0045497F"/>
    <w:rsid w:val="00470568"/>
    <w:rsid w:val="004738B2"/>
    <w:rsid w:val="00473A12"/>
    <w:rsid w:val="004A781C"/>
    <w:rsid w:val="004C1E2E"/>
    <w:rsid w:val="004D3034"/>
    <w:rsid w:val="004E08B4"/>
    <w:rsid w:val="00500947"/>
    <w:rsid w:val="0050306B"/>
    <w:rsid w:val="0055184A"/>
    <w:rsid w:val="00575550"/>
    <w:rsid w:val="00582F76"/>
    <w:rsid w:val="00583540"/>
    <w:rsid w:val="0059488F"/>
    <w:rsid w:val="005B0C7D"/>
    <w:rsid w:val="005B5289"/>
    <w:rsid w:val="005C65BD"/>
    <w:rsid w:val="005D5FE4"/>
    <w:rsid w:val="006018CB"/>
    <w:rsid w:val="00615322"/>
    <w:rsid w:val="0062278D"/>
    <w:rsid w:val="0063241A"/>
    <w:rsid w:val="006406C2"/>
    <w:rsid w:val="00647B64"/>
    <w:rsid w:val="00660C0F"/>
    <w:rsid w:val="00674ADF"/>
    <w:rsid w:val="00685900"/>
    <w:rsid w:val="006A042D"/>
    <w:rsid w:val="006A6919"/>
    <w:rsid w:val="006B4BF1"/>
    <w:rsid w:val="006B7801"/>
    <w:rsid w:val="006D33CC"/>
    <w:rsid w:val="006F01A3"/>
    <w:rsid w:val="006F10C4"/>
    <w:rsid w:val="006F3ECE"/>
    <w:rsid w:val="00706174"/>
    <w:rsid w:val="00711280"/>
    <w:rsid w:val="0073296F"/>
    <w:rsid w:val="007446D8"/>
    <w:rsid w:val="00753D27"/>
    <w:rsid w:val="00762CFE"/>
    <w:rsid w:val="00767205"/>
    <w:rsid w:val="0076753C"/>
    <w:rsid w:val="00767C55"/>
    <w:rsid w:val="00783DAE"/>
    <w:rsid w:val="007909DE"/>
    <w:rsid w:val="007A1D1E"/>
    <w:rsid w:val="007A69AC"/>
    <w:rsid w:val="007D09CC"/>
    <w:rsid w:val="007E2BE4"/>
    <w:rsid w:val="007E3541"/>
    <w:rsid w:val="007F1C81"/>
    <w:rsid w:val="007F5716"/>
    <w:rsid w:val="007F70A6"/>
    <w:rsid w:val="008044F6"/>
    <w:rsid w:val="008120AE"/>
    <w:rsid w:val="00814C5B"/>
    <w:rsid w:val="00827257"/>
    <w:rsid w:val="00860B90"/>
    <w:rsid w:val="00862B6A"/>
    <w:rsid w:val="0086355E"/>
    <w:rsid w:val="00896915"/>
    <w:rsid w:val="008972BB"/>
    <w:rsid w:val="00897CA4"/>
    <w:rsid w:val="008B3E94"/>
    <w:rsid w:val="008C16D0"/>
    <w:rsid w:val="008D25AF"/>
    <w:rsid w:val="008F6DBB"/>
    <w:rsid w:val="009035A6"/>
    <w:rsid w:val="00942C36"/>
    <w:rsid w:val="00946E04"/>
    <w:rsid w:val="00955F6A"/>
    <w:rsid w:val="0096560B"/>
    <w:rsid w:val="00967E4B"/>
    <w:rsid w:val="00994E82"/>
    <w:rsid w:val="009C2F58"/>
    <w:rsid w:val="009C4031"/>
    <w:rsid w:val="009C54F7"/>
    <w:rsid w:val="009E02E2"/>
    <w:rsid w:val="009E15FE"/>
    <w:rsid w:val="009E7698"/>
    <w:rsid w:val="00A13450"/>
    <w:rsid w:val="00A13FA5"/>
    <w:rsid w:val="00A26CCF"/>
    <w:rsid w:val="00A300D5"/>
    <w:rsid w:val="00A32678"/>
    <w:rsid w:val="00A34268"/>
    <w:rsid w:val="00A35A48"/>
    <w:rsid w:val="00A42F0B"/>
    <w:rsid w:val="00A77185"/>
    <w:rsid w:val="00A96285"/>
    <w:rsid w:val="00A9752C"/>
    <w:rsid w:val="00AA297B"/>
    <w:rsid w:val="00AB49EB"/>
    <w:rsid w:val="00AD2EBB"/>
    <w:rsid w:val="00AD5C09"/>
    <w:rsid w:val="00AD6C82"/>
    <w:rsid w:val="00AD731B"/>
    <w:rsid w:val="00AD75E5"/>
    <w:rsid w:val="00AE57EF"/>
    <w:rsid w:val="00AE5A51"/>
    <w:rsid w:val="00AF1AAC"/>
    <w:rsid w:val="00B04082"/>
    <w:rsid w:val="00B13263"/>
    <w:rsid w:val="00B20857"/>
    <w:rsid w:val="00B3288E"/>
    <w:rsid w:val="00B40700"/>
    <w:rsid w:val="00B443A3"/>
    <w:rsid w:val="00B54697"/>
    <w:rsid w:val="00B578DD"/>
    <w:rsid w:val="00B60AAC"/>
    <w:rsid w:val="00B65990"/>
    <w:rsid w:val="00B724E1"/>
    <w:rsid w:val="00B8181F"/>
    <w:rsid w:val="00B919FE"/>
    <w:rsid w:val="00BB45F8"/>
    <w:rsid w:val="00BC3BA0"/>
    <w:rsid w:val="00BD008B"/>
    <w:rsid w:val="00BD15D2"/>
    <w:rsid w:val="00BD23FD"/>
    <w:rsid w:val="00BD3DFF"/>
    <w:rsid w:val="00BD4093"/>
    <w:rsid w:val="00BF11DA"/>
    <w:rsid w:val="00BF1847"/>
    <w:rsid w:val="00BF364D"/>
    <w:rsid w:val="00C04BCA"/>
    <w:rsid w:val="00C15FE1"/>
    <w:rsid w:val="00C24B1B"/>
    <w:rsid w:val="00C35BD3"/>
    <w:rsid w:val="00C4747D"/>
    <w:rsid w:val="00C529D4"/>
    <w:rsid w:val="00C70004"/>
    <w:rsid w:val="00C72FFA"/>
    <w:rsid w:val="00C73826"/>
    <w:rsid w:val="00C8024D"/>
    <w:rsid w:val="00C87354"/>
    <w:rsid w:val="00C929EE"/>
    <w:rsid w:val="00CA3DE7"/>
    <w:rsid w:val="00CB0632"/>
    <w:rsid w:val="00CB6B70"/>
    <w:rsid w:val="00CC3B6E"/>
    <w:rsid w:val="00CC5A7A"/>
    <w:rsid w:val="00CE0730"/>
    <w:rsid w:val="00CE2A9A"/>
    <w:rsid w:val="00CE3AF0"/>
    <w:rsid w:val="00D039A7"/>
    <w:rsid w:val="00D438EB"/>
    <w:rsid w:val="00D47B48"/>
    <w:rsid w:val="00D6217E"/>
    <w:rsid w:val="00D70068"/>
    <w:rsid w:val="00D80794"/>
    <w:rsid w:val="00D81C13"/>
    <w:rsid w:val="00D91BBA"/>
    <w:rsid w:val="00D94BDD"/>
    <w:rsid w:val="00D953F1"/>
    <w:rsid w:val="00D97394"/>
    <w:rsid w:val="00DA040B"/>
    <w:rsid w:val="00DA0FCC"/>
    <w:rsid w:val="00DB24CB"/>
    <w:rsid w:val="00DC01DB"/>
    <w:rsid w:val="00DC042C"/>
    <w:rsid w:val="00DC0CE6"/>
    <w:rsid w:val="00DC2BD6"/>
    <w:rsid w:val="00DC2C27"/>
    <w:rsid w:val="00DC2EEC"/>
    <w:rsid w:val="00DC7064"/>
    <w:rsid w:val="00DC7E08"/>
    <w:rsid w:val="00DE4889"/>
    <w:rsid w:val="00DE7D2E"/>
    <w:rsid w:val="00DF0249"/>
    <w:rsid w:val="00DF0561"/>
    <w:rsid w:val="00E0485E"/>
    <w:rsid w:val="00E058B0"/>
    <w:rsid w:val="00E25A17"/>
    <w:rsid w:val="00E304D9"/>
    <w:rsid w:val="00E309D4"/>
    <w:rsid w:val="00E32F9A"/>
    <w:rsid w:val="00E338E1"/>
    <w:rsid w:val="00E45B8D"/>
    <w:rsid w:val="00E5472B"/>
    <w:rsid w:val="00E70C3E"/>
    <w:rsid w:val="00EA38F5"/>
    <w:rsid w:val="00EA6877"/>
    <w:rsid w:val="00EC2F3A"/>
    <w:rsid w:val="00EC4EAA"/>
    <w:rsid w:val="00EE7A02"/>
    <w:rsid w:val="00F14A4C"/>
    <w:rsid w:val="00F27F71"/>
    <w:rsid w:val="00F30AD2"/>
    <w:rsid w:val="00F42849"/>
    <w:rsid w:val="00F4329A"/>
    <w:rsid w:val="00F466F4"/>
    <w:rsid w:val="00F467BE"/>
    <w:rsid w:val="00F54CFA"/>
    <w:rsid w:val="00F61460"/>
    <w:rsid w:val="00F648ED"/>
    <w:rsid w:val="00F75A96"/>
    <w:rsid w:val="00FB2942"/>
    <w:rsid w:val="00FB32D3"/>
    <w:rsid w:val="00FB432D"/>
    <w:rsid w:val="00FB76A4"/>
    <w:rsid w:val="00FC1335"/>
    <w:rsid w:val="00FC73DB"/>
    <w:rsid w:val="00FE69B8"/>
    <w:rsid w:val="00FF7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3A3"/>
    <w:pPr>
      <w:spacing w:after="120"/>
    </w:pPr>
  </w:style>
  <w:style w:type="paragraph" w:styleId="Heading1">
    <w:name w:val="heading 1"/>
    <w:basedOn w:val="Normal"/>
    <w:next w:val="Normal"/>
    <w:qFormat/>
    <w:rsid w:val="00C87354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C87354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C87354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C8735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C8735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8735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87354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C87354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C8735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C87354"/>
    <w:rPr>
      <w:sz w:val="24"/>
    </w:rPr>
  </w:style>
  <w:style w:type="paragraph" w:styleId="DocumentMap">
    <w:name w:val="Document Map"/>
    <w:basedOn w:val="Normal"/>
    <w:semiHidden/>
    <w:rsid w:val="00C87354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C87354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C87354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C87354"/>
    <w:pPr>
      <w:ind w:left="432"/>
      <w:jc w:val="both"/>
    </w:pPr>
  </w:style>
  <w:style w:type="paragraph" w:customStyle="1" w:styleId="Body7">
    <w:name w:val="Body 7"/>
    <w:basedOn w:val="Normal"/>
    <w:rsid w:val="00C87354"/>
    <w:pPr>
      <w:ind w:left="864"/>
      <w:jc w:val="both"/>
    </w:pPr>
  </w:style>
  <w:style w:type="paragraph" w:styleId="NormalIndent">
    <w:name w:val="Normal Indent"/>
    <w:basedOn w:val="Normal"/>
    <w:semiHidden/>
    <w:rsid w:val="00C87354"/>
    <w:pPr>
      <w:ind w:left="720"/>
    </w:pPr>
  </w:style>
  <w:style w:type="paragraph" w:customStyle="1" w:styleId="t0">
    <w:name w:val="t0"/>
    <w:rsid w:val="00C87354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C87354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C87354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C87354"/>
    <w:rPr>
      <w:rFonts w:ascii="Arial" w:hAnsi="Arial"/>
      <w:sz w:val="24"/>
    </w:rPr>
  </w:style>
  <w:style w:type="paragraph" w:styleId="Header">
    <w:name w:val="header"/>
    <w:basedOn w:val="Normal"/>
    <w:semiHidden/>
    <w:rsid w:val="00C87354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C873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87354"/>
  </w:style>
  <w:style w:type="paragraph" w:styleId="PlainText">
    <w:name w:val="Plain Text"/>
    <w:basedOn w:val="Normal"/>
    <w:semiHidden/>
    <w:rsid w:val="00C87354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C87354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C87354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5A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623F"/>
    <w:pPr>
      <w:ind w:left="720"/>
      <w:contextualSpacing/>
    </w:pPr>
  </w:style>
  <w:style w:type="paragraph" w:styleId="NoSpacing">
    <w:name w:val="No Spacing"/>
    <w:uiPriority w:val="1"/>
    <w:qFormat/>
    <w:rsid w:val="003D58FE"/>
  </w:style>
  <w:style w:type="paragraph" w:styleId="Revision">
    <w:name w:val="Revision"/>
    <w:hidden/>
    <w:uiPriority w:val="99"/>
    <w:semiHidden/>
    <w:rsid w:val="00942C36"/>
  </w:style>
  <w:style w:type="character" w:customStyle="1" w:styleId="Heading3Char">
    <w:name w:val="Heading 3 Char"/>
    <w:basedOn w:val="DefaultParagraphFont"/>
    <w:link w:val="Heading3"/>
    <w:rsid w:val="00C70004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C70004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z3h1n.NEXTEER\My%20Documents\Module%20Design%20Document%20-%20Template%202.2b+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C516F-901D-4EFA-A83B-B2011438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297</TotalTime>
  <Pages>19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9108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cp:keywords/>
  <dc:description/>
  <cp:lastModifiedBy>nzt9hv</cp:lastModifiedBy>
  <cp:revision>46</cp:revision>
  <cp:lastPrinted>2011-03-21T13:34:00Z</cp:lastPrinted>
  <dcterms:created xsi:type="dcterms:W3CDTF">2011-11-18T18:43:00Z</dcterms:created>
  <dcterms:modified xsi:type="dcterms:W3CDTF">2013-05-02T20:39:00Z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Damping</vt:lpwstr>
  </property>
  <property fmtid="{D5CDD505-2E9C-101B-9397-08002B2CF9AE}" pid="3" name="MDDRevNum">
    <vt:lpwstr>3</vt:lpwstr>
  </property>
  <property fmtid="{D5CDD505-2E9C-101B-9397-08002B2CF9AE}" pid="4" name="Module Layer">
    <vt:lpwstr>0</vt:lpwstr>
  </property>
  <property fmtid="{D5CDD505-2E9C-101B-9397-08002B2CF9AE}" pid="5" name="Module Name">
    <vt:lpwstr>Damping</vt:lpwstr>
  </property>
  <property fmtid="{D5CDD505-2E9C-101B-9397-08002B2CF9AE}" pid="6" name="Product Line">
    <vt:lpwstr>Gen II+ EPS</vt:lpwstr>
  </property>
</Properties>
</file>